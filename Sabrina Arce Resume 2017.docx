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37" w:type="pct"/>
        <w:tblInd w:w="-360" w:type="dxa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2385"/>
        <w:gridCol w:w="6837"/>
      </w:tblGrid>
      <w:tr w:rsidR="000D039A" w:rsidTr="00116209">
        <w:trPr>
          <w:trHeight w:val="1476"/>
        </w:trPr>
        <w:tc>
          <w:tcPr>
            <w:tcW w:w="2385" w:type="dxa"/>
          </w:tcPr>
          <w:p w:rsidR="000D039A" w:rsidRPr="00E86697" w:rsidRDefault="000D039A">
            <w:pPr>
              <w:rPr>
                <w:szCs w:val="18"/>
              </w:rPr>
            </w:pPr>
          </w:p>
        </w:tc>
        <w:tc>
          <w:tcPr>
            <w:tcW w:w="6837" w:type="dxa"/>
          </w:tcPr>
          <w:p w:rsidR="000D039A" w:rsidRPr="00E86697" w:rsidRDefault="0083724A">
            <w:pPr>
              <w:pStyle w:val="Title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Your Name"/>
                <w:tag w:val=""/>
                <w:id w:val="1103681501"/>
                <w:placeholder>
                  <w:docPart w:val="86958378BC66447D81E78C96A640D4E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 w:multiLine="1"/>
              </w:sdtPr>
              <w:sdtEndPr/>
              <w:sdtContent>
                <w:r w:rsidR="00BB04E7">
                  <w:rPr>
                    <w:sz w:val="18"/>
                    <w:szCs w:val="18"/>
                  </w:rPr>
                  <w:t>Sabrina Arce</w:t>
                </w:r>
              </w:sdtContent>
            </w:sdt>
          </w:p>
          <w:p w:rsidR="000D039A" w:rsidRPr="00E86697" w:rsidRDefault="0083724A" w:rsidP="008D2B91">
            <w:pPr>
              <w:pStyle w:val="ContactInformation"/>
              <w:rPr>
                <w:szCs w:val="18"/>
              </w:rPr>
            </w:pPr>
            <w:sdt>
              <w:sdtPr>
                <w:rPr>
                  <w:szCs w:val="18"/>
                </w:rPr>
                <w:alias w:val="Street Address"/>
                <w:tag w:val=""/>
                <w:id w:val="1856846159"/>
                <w:placeholder>
                  <w:docPart w:val="A690641EBD5C41C4AC0BB5D77059BAD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BB04E7">
                  <w:rPr>
                    <w:szCs w:val="18"/>
                  </w:rPr>
                  <w:t>13841 SW 14 St Miami, Fl 33184</w:t>
                </w:r>
                <w:r w:rsidR="00BB04E7">
                  <w:rPr>
                    <w:szCs w:val="18"/>
                  </w:rPr>
                  <w:br/>
                  <w:t>Home: 786-953-5484</w:t>
                </w:r>
                <w:r w:rsidR="00BB04E7">
                  <w:rPr>
                    <w:szCs w:val="18"/>
                  </w:rPr>
                  <w:br/>
                  <w:t>Cell:</w:t>
                </w:r>
                <w:r w:rsidR="00116209">
                  <w:rPr>
                    <w:szCs w:val="18"/>
                  </w:rPr>
                  <w:t xml:space="preserve"> </w:t>
                </w:r>
                <w:r w:rsidR="00BB04E7">
                  <w:rPr>
                    <w:szCs w:val="18"/>
                  </w:rPr>
                  <w:t>786-252-3886</w:t>
                </w:r>
                <w:r w:rsidR="00BB04E7">
                  <w:rPr>
                    <w:szCs w:val="18"/>
                  </w:rPr>
                  <w:br/>
                  <w:t>E-mail: ssabrina.1243.arce@gmail.com</w:t>
                </w:r>
              </w:sdtContent>
            </w:sdt>
          </w:p>
        </w:tc>
      </w:tr>
      <w:tr w:rsidR="00592FC5" w:rsidRPr="00A01BFE" w:rsidTr="00116209">
        <w:trPr>
          <w:trHeight w:val="26"/>
        </w:trPr>
        <w:tc>
          <w:tcPr>
            <w:tcW w:w="2385" w:type="dxa"/>
          </w:tcPr>
          <w:p w:rsidR="00592FC5" w:rsidRPr="00E86697" w:rsidRDefault="00592FC5">
            <w:pPr>
              <w:rPr>
                <w:szCs w:val="18"/>
              </w:rPr>
            </w:pPr>
          </w:p>
        </w:tc>
        <w:tc>
          <w:tcPr>
            <w:tcW w:w="6837" w:type="dxa"/>
          </w:tcPr>
          <w:p w:rsidR="00592FC5" w:rsidRPr="00E86697" w:rsidRDefault="00B91CF1">
            <w:pPr>
              <w:pStyle w:val="Title"/>
              <w:rPr>
                <w:b w:val="0"/>
                <w:sz w:val="18"/>
                <w:szCs w:val="18"/>
              </w:rPr>
            </w:pPr>
            <w:r w:rsidRPr="00E86697">
              <w:rPr>
                <w:b w:val="0"/>
                <w:sz w:val="18"/>
                <w:szCs w:val="18"/>
              </w:rPr>
              <w:t xml:space="preserve">Current technology production high school student, </w:t>
            </w:r>
            <w:r w:rsidR="00A01BFE" w:rsidRPr="00E86697">
              <w:rPr>
                <w:b w:val="0"/>
                <w:sz w:val="18"/>
                <w:szCs w:val="18"/>
              </w:rPr>
              <w:t xml:space="preserve">who is </w:t>
            </w:r>
            <w:r w:rsidR="00116209">
              <w:rPr>
                <w:b w:val="0"/>
                <w:sz w:val="18"/>
                <w:szCs w:val="18"/>
              </w:rPr>
              <w:t>devoted, hardworking and</w:t>
            </w:r>
            <w:r w:rsidR="00A01BFE" w:rsidRPr="00E86697">
              <w:rPr>
                <w:b w:val="0"/>
                <w:sz w:val="18"/>
                <w:szCs w:val="18"/>
              </w:rPr>
              <w:t xml:space="preserve"> willing to take on a challenge.</w:t>
            </w:r>
          </w:p>
        </w:tc>
      </w:tr>
      <w:bookmarkStart w:id="0" w:name="_GoBack"/>
      <w:tr w:rsidR="000D039A" w:rsidTr="00116209">
        <w:trPr>
          <w:trHeight w:val="1593"/>
        </w:trPr>
        <w:tc>
          <w:tcPr>
            <w:tcW w:w="2385" w:type="dxa"/>
          </w:tcPr>
          <w:p w:rsidR="00CF306E" w:rsidRDefault="0083724A">
            <w:pPr>
              <w:pStyle w:val="Heading1"/>
              <w:rPr>
                <w:szCs w:val="18"/>
              </w:rPr>
            </w:pPr>
            <w:sdt>
              <w:sdtPr>
                <w:rPr>
                  <w:szCs w:val="18"/>
                </w:rPr>
                <w:id w:val="733590866"/>
                <w:placeholder>
                  <w:docPart w:val="6C0F18B3551A4AB1B9FC0A9FD39162B8"/>
                </w:placeholder>
                <w:temporary/>
                <w:showingPlcHdr/>
              </w:sdtPr>
              <w:sdtEndPr/>
              <w:sdtContent>
                <w:r w:rsidR="004F7129" w:rsidRPr="00E86697">
                  <w:rPr>
                    <w:szCs w:val="18"/>
                  </w:rPr>
                  <w:t>Objective</w:t>
                </w:r>
              </w:sdtContent>
            </w:sdt>
          </w:p>
          <w:p w:rsidR="00CF3274" w:rsidRDefault="00CF3274" w:rsidP="00CF306E">
            <w:pPr>
              <w:rPr>
                <w:b/>
              </w:rPr>
            </w:pPr>
          </w:p>
          <w:p w:rsidR="00CF306E" w:rsidRDefault="00CF306E" w:rsidP="00CF306E">
            <w:pPr>
              <w:rPr>
                <w:b/>
              </w:rPr>
            </w:pPr>
            <w:r w:rsidRPr="00CF306E">
              <w:rPr>
                <w:b/>
              </w:rPr>
              <w:t>Technical Education History</w:t>
            </w:r>
          </w:p>
          <w:p w:rsidR="000D039A" w:rsidRPr="00CF306E" w:rsidRDefault="000D039A" w:rsidP="00CF306E"/>
        </w:tc>
        <w:tc>
          <w:tcPr>
            <w:tcW w:w="6837" w:type="dxa"/>
          </w:tcPr>
          <w:p w:rsidR="00CF306E" w:rsidRDefault="006D3493" w:rsidP="006D3493">
            <w:pPr>
              <w:rPr>
                <w:rFonts w:asciiTheme="majorHAnsi" w:hAnsiTheme="majorHAnsi"/>
                <w:szCs w:val="18"/>
              </w:rPr>
            </w:pPr>
            <w:r w:rsidRPr="00E86697">
              <w:rPr>
                <w:rFonts w:asciiTheme="majorHAnsi" w:hAnsiTheme="majorHAnsi"/>
                <w:szCs w:val="18"/>
              </w:rPr>
              <w:t xml:space="preserve">To </w:t>
            </w:r>
            <w:r w:rsidR="00116209">
              <w:rPr>
                <w:rFonts w:asciiTheme="majorHAnsi" w:hAnsiTheme="majorHAnsi"/>
                <w:szCs w:val="18"/>
              </w:rPr>
              <w:t>obtain a job position at Bella Quinces &amp; Photography</w:t>
            </w:r>
            <w:r w:rsidR="001165AA">
              <w:rPr>
                <w:rFonts w:asciiTheme="majorHAnsi" w:hAnsiTheme="majorHAnsi"/>
                <w:szCs w:val="18"/>
              </w:rPr>
              <w:t>.</w:t>
            </w:r>
          </w:p>
          <w:p w:rsidR="00CF3274" w:rsidRDefault="00CF3274" w:rsidP="006D3493">
            <w:pPr>
              <w:rPr>
                <w:rFonts w:asciiTheme="majorHAnsi" w:hAnsiTheme="majorHAnsi"/>
                <w:szCs w:val="18"/>
              </w:rPr>
            </w:pPr>
          </w:p>
          <w:p w:rsidR="000D039A" w:rsidRDefault="00D915F6" w:rsidP="00CF306E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11</w:t>
            </w:r>
            <w:r w:rsidR="00CF306E" w:rsidRPr="00CF306E">
              <w:rPr>
                <w:rFonts w:asciiTheme="majorHAnsi" w:hAnsiTheme="majorHAnsi"/>
                <w:szCs w:val="18"/>
                <w:vertAlign w:val="superscript"/>
              </w:rPr>
              <w:t>th</w:t>
            </w:r>
            <w:r w:rsidR="00CF306E">
              <w:rPr>
                <w:rFonts w:asciiTheme="majorHAnsi" w:hAnsiTheme="majorHAnsi"/>
                <w:szCs w:val="18"/>
              </w:rPr>
              <w:t xml:space="preserve"> Grade</w:t>
            </w:r>
          </w:p>
          <w:p w:rsidR="00CF306E" w:rsidRDefault="00CF306E" w:rsidP="00CF306E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-</w:t>
            </w:r>
            <w:r w:rsidR="00F52275">
              <w:rPr>
                <w:rFonts w:asciiTheme="majorHAnsi" w:hAnsiTheme="majorHAnsi"/>
                <w:szCs w:val="18"/>
              </w:rPr>
              <w:t xml:space="preserve">Able </w:t>
            </w:r>
            <w:r w:rsidR="00CF3274">
              <w:rPr>
                <w:rFonts w:asciiTheme="majorHAnsi" w:hAnsiTheme="majorHAnsi"/>
                <w:szCs w:val="18"/>
              </w:rPr>
              <w:t>to properly use tools on Adobe Illustrator</w:t>
            </w:r>
            <w:r w:rsidR="006A38E4">
              <w:rPr>
                <w:rFonts w:asciiTheme="majorHAnsi" w:hAnsiTheme="majorHAnsi"/>
                <w:szCs w:val="18"/>
              </w:rPr>
              <w:t xml:space="preserve"> and Adobe Photoshop; </w:t>
            </w:r>
            <w:r w:rsidR="00F52275">
              <w:rPr>
                <w:rFonts w:asciiTheme="majorHAnsi" w:hAnsiTheme="majorHAnsi"/>
                <w:szCs w:val="18"/>
              </w:rPr>
              <w:t>receive</w:t>
            </w:r>
            <w:r w:rsidR="006A38E4">
              <w:rPr>
                <w:rFonts w:asciiTheme="majorHAnsi" w:hAnsiTheme="majorHAnsi"/>
                <w:szCs w:val="18"/>
              </w:rPr>
              <w:t>d</w:t>
            </w:r>
            <w:r w:rsidR="00F52275">
              <w:rPr>
                <w:rFonts w:asciiTheme="majorHAnsi" w:hAnsiTheme="majorHAnsi"/>
                <w:szCs w:val="18"/>
              </w:rPr>
              <w:t xml:space="preserve"> Adobe Illustrator CC</w:t>
            </w:r>
            <w:r w:rsidR="006A38E4">
              <w:rPr>
                <w:rFonts w:asciiTheme="majorHAnsi" w:hAnsiTheme="majorHAnsi"/>
                <w:szCs w:val="18"/>
              </w:rPr>
              <w:t xml:space="preserve"> and Adobe Photoshop</w:t>
            </w:r>
            <w:r w:rsidR="00F52275">
              <w:rPr>
                <w:rFonts w:asciiTheme="majorHAnsi" w:hAnsiTheme="majorHAnsi"/>
                <w:szCs w:val="18"/>
              </w:rPr>
              <w:t xml:space="preserve"> certification</w:t>
            </w:r>
          </w:p>
          <w:p w:rsidR="006A38E4" w:rsidRDefault="006A38E4" w:rsidP="00CF306E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 xml:space="preserve">-Able to design </w:t>
            </w:r>
            <w:r w:rsidR="001165AA">
              <w:rPr>
                <w:rFonts w:asciiTheme="majorHAnsi" w:hAnsiTheme="majorHAnsi"/>
                <w:szCs w:val="18"/>
              </w:rPr>
              <w:t xml:space="preserve">and make </w:t>
            </w:r>
            <w:r>
              <w:rPr>
                <w:rFonts w:asciiTheme="majorHAnsi" w:hAnsiTheme="majorHAnsi"/>
                <w:szCs w:val="18"/>
              </w:rPr>
              <w:t>proper-functioning websites on Mobirise</w:t>
            </w:r>
          </w:p>
          <w:p w:rsidR="00F52275" w:rsidRDefault="00CF306E" w:rsidP="00F52275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-</w:t>
            </w:r>
            <w:r w:rsidR="00CF3274">
              <w:rPr>
                <w:rFonts w:asciiTheme="majorHAnsi" w:hAnsiTheme="majorHAnsi"/>
                <w:szCs w:val="18"/>
              </w:rPr>
              <w:t>Basic understanding of 3D design</w:t>
            </w:r>
          </w:p>
          <w:p w:rsidR="001165AA" w:rsidRPr="00CF306E" w:rsidRDefault="001165AA" w:rsidP="00F52275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-Designed a poster that was chosen for Miami Art Studio’s biggest production</w:t>
            </w:r>
            <w:r w:rsidR="00116209">
              <w:rPr>
                <w:rFonts w:asciiTheme="majorHAnsi" w:hAnsiTheme="majorHAnsi"/>
                <w:szCs w:val="18"/>
              </w:rPr>
              <w:t xml:space="preserve"> of the year</w:t>
            </w:r>
          </w:p>
        </w:tc>
      </w:tr>
      <w:bookmarkEnd w:id="0"/>
      <w:tr w:rsidR="00CF306E" w:rsidRPr="00E86697" w:rsidTr="00116209">
        <w:trPr>
          <w:trHeight w:val="441"/>
        </w:trPr>
        <w:tc>
          <w:tcPr>
            <w:tcW w:w="2385" w:type="dxa"/>
          </w:tcPr>
          <w:p w:rsidR="00CF306E" w:rsidRDefault="00CF306E" w:rsidP="00116C78">
            <w:pPr>
              <w:pStyle w:val="Heading1"/>
              <w:rPr>
                <w:szCs w:val="18"/>
              </w:rPr>
            </w:pPr>
            <w:r w:rsidRPr="00E86697">
              <w:rPr>
                <w:szCs w:val="18"/>
              </w:rPr>
              <w:t>Volunteer Experience</w:t>
            </w:r>
          </w:p>
          <w:p w:rsidR="00CF306E" w:rsidRPr="00CF306E" w:rsidRDefault="00CF306E" w:rsidP="00CF306E"/>
          <w:p w:rsidR="00CF306E" w:rsidRPr="00CF306E" w:rsidRDefault="00CF306E" w:rsidP="00CF306E"/>
          <w:p w:rsidR="00CF306E" w:rsidRPr="00CF306E" w:rsidRDefault="00CF306E" w:rsidP="00CF306E"/>
        </w:tc>
        <w:tc>
          <w:tcPr>
            <w:tcW w:w="6837" w:type="dxa"/>
          </w:tcPr>
          <w:p w:rsidR="00CF306E" w:rsidRPr="00E86697" w:rsidRDefault="00CF306E" w:rsidP="00116C78">
            <w:pPr>
              <w:rPr>
                <w:szCs w:val="18"/>
              </w:rPr>
            </w:pPr>
            <w:r w:rsidRPr="00E86697">
              <w:rPr>
                <w:szCs w:val="18"/>
              </w:rPr>
              <w:t>-Key Biscayne Half Marathon and 10K Benefiting Camillus House</w:t>
            </w:r>
            <w:r w:rsidR="000C6559">
              <w:rPr>
                <w:szCs w:val="18"/>
              </w:rPr>
              <w:t xml:space="preserve"> (2015)</w:t>
            </w:r>
          </w:p>
          <w:p w:rsidR="00CF306E" w:rsidRPr="00E86697" w:rsidRDefault="00CF306E" w:rsidP="00116C78">
            <w:pPr>
              <w:rPr>
                <w:szCs w:val="18"/>
              </w:rPr>
            </w:pPr>
            <w:r w:rsidRPr="00E86697">
              <w:rPr>
                <w:szCs w:val="18"/>
              </w:rPr>
              <w:t>-My Doctors Pediatrics</w:t>
            </w:r>
            <w:r w:rsidR="000C6559">
              <w:rPr>
                <w:szCs w:val="18"/>
              </w:rPr>
              <w:t xml:space="preserve"> (2015)</w:t>
            </w:r>
          </w:p>
          <w:p w:rsidR="00CF306E" w:rsidRPr="00E86697" w:rsidRDefault="00CF306E" w:rsidP="00116C78">
            <w:pPr>
              <w:rPr>
                <w:szCs w:val="18"/>
              </w:rPr>
            </w:pPr>
            <w:r w:rsidRPr="00E86697">
              <w:rPr>
                <w:szCs w:val="18"/>
              </w:rPr>
              <w:t>-Hugo Awnings Corp</w:t>
            </w:r>
            <w:r w:rsidR="000C6559">
              <w:rPr>
                <w:szCs w:val="18"/>
              </w:rPr>
              <w:t xml:space="preserve"> (2015</w:t>
            </w:r>
            <w:r w:rsidR="00D7372E">
              <w:rPr>
                <w:szCs w:val="18"/>
              </w:rPr>
              <w:t>-2016</w:t>
            </w:r>
            <w:r w:rsidR="000C6559">
              <w:rPr>
                <w:szCs w:val="18"/>
              </w:rPr>
              <w:t>)</w:t>
            </w:r>
          </w:p>
          <w:p w:rsidR="00CF306E" w:rsidRDefault="00CF306E" w:rsidP="00116C78">
            <w:pPr>
              <w:rPr>
                <w:szCs w:val="18"/>
              </w:rPr>
            </w:pPr>
            <w:r w:rsidRPr="00E86697">
              <w:rPr>
                <w:szCs w:val="18"/>
              </w:rPr>
              <w:t>-Feed My Starving Children</w:t>
            </w:r>
            <w:r w:rsidR="000C6559">
              <w:rPr>
                <w:szCs w:val="18"/>
              </w:rPr>
              <w:t xml:space="preserve"> (2016)</w:t>
            </w:r>
          </w:p>
          <w:p w:rsidR="006A38E4" w:rsidRPr="00E86697" w:rsidRDefault="006A38E4" w:rsidP="00116C78">
            <w:pPr>
              <w:rPr>
                <w:szCs w:val="18"/>
              </w:rPr>
            </w:pPr>
            <w:r>
              <w:rPr>
                <w:szCs w:val="18"/>
              </w:rPr>
              <w:t>-North Trail Park Summer Camp (2017)</w:t>
            </w:r>
          </w:p>
        </w:tc>
      </w:tr>
      <w:tr w:rsidR="00CF306E" w:rsidRPr="00E86697" w:rsidTr="00116209">
        <w:trPr>
          <w:trHeight w:val="639"/>
        </w:trPr>
        <w:tc>
          <w:tcPr>
            <w:tcW w:w="2385" w:type="dxa"/>
          </w:tcPr>
          <w:p w:rsidR="00CF306E" w:rsidRDefault="00CF306E" w:rsidP="00116C78">
            <w:pPr>
              <w:pStyle w:val="Heading1"/>
              <w:rPr>
                <w:szCs w:val="18"/>
              </w:rPr>
            </w:pPr>
            <w:r w:rsidRPr="00E86697">
              <w:rPr>
                <w:szCs w:val="18"/>
              </w:rPr>
              <w:t>Achievements</w:t>
            </w:r>
          </w:p>
          <w:p w:rsidR="00CF306E" w:rsidRPr="00CF306E" w:rsidRDefault="00CF306E" w:rsidP="00CF306E"/>
        </w:tc>
        <w:tc>
          <w:tcPr>
            <w:tcW w:w="6837" w:type="dxa"/>
          </w:tcPr>
          <w:p w:rsidR="00CF306E" w:rsidRPr="00E86697" w:rsidRDefault="00CF306E" w:rsidP="00116C78">
            <w:pPr>
              <w:rPr>
                <w:szCs w:val="18"/>
              </w:rPr>
            </w:pPr>
            <w:r w:rsidRPr="00E86697">
              <w:rPr>
                <w:szCs w:val="18"/>
              </w:rPr>
              <w:t>-National Honor Society 2016</w:t>
            </w:r>
          </w:p>
          <w:p w:rsidR="00CF306E" w:rsidRDefault="00CF306E" w:rsidP="00116C78">
            <w:pPr>
              <w:pStyle w:val="Heading1"/>
              <w:rPr>
                <w:b w:val="0"/>
                <w:szCs w:val="18"/>
              </w:rPr>
            </w:pPr>
            <w:r w:rsidRPr="00E86697">
              <w:rPr>
                <w:szCs w:val="18"/>
              </w:rPr>
              <w:t>-</w:t>
            </w:r>
            <w:r w:rsidRPr="00E86697">
              <w:rPr>
                <w:b w:val="0"/>
                <w:szCs w:val="18"/>
              </w:rPr>
              <w:t>Science National Honor Society 2016</w:t>
            </w:r>
          </w:p>
          <w:p w:rsidR="00D915F6" w:rsidRDefault="00D915F6" w:rsidP="00D915F6">
            <w:r>
              <w:t>-National Honor Society 2017</w:t>
            </w:r>
          </w:p>
          <w:p w:rsidR="001165AA" w:rsidRPr="00D915F6" w:rsidRDefault="001165AA" w:rsidP="00D915F6">
            <w:r>
              <w:t>-Recipient of Mathematic Excellence Award</w:t>
            </w:r>
          </w:p>
        </w:tc>
      </w:tr>
      <w:tr w:rsidR="00CF306E" w:rsidRPr="00E86697" w:rsidTr="00116209">
        <w:trPr>
          <w:trHeight w:val="26"/>
        </w:trPr>
        <w:tc>
          <w:tcPr>
            <w:tcW w:w="2385" w:type="dxa"/>
          </w:tcPr>
          <w:p w:rsidR="00CF306E" w:rsidRPr="00E86697" w:rsidRDefault="00CF306E" w:rsidP="00116C78">
            <w:pPr>
              <w:pStyle w:val="Heading1"/>
              <w:rPr>
                <w:szCs w:val="18"/>
              </w:rPr>
            </w:pPr>
            <w:r w:rsidRPr="00E86697">
              <w:rPr>
                <w:szCs w:val="18"/>
              </w:rPr>
              <w:t>Interests/ Activities</w:t>
            </w:r>
          </w:p>
        </w:tc>
        <w:tc>
          <w:tcPr>
            <w:tcW w:w="6837" w:type="dxa"/>
          </w:tcPr>
          <w:p w:rsidR="00CF306E" w:rsidRPr="00E86697" w:rsidRDefault="00CF306E" w:rsidP="00116C78">
            <w:pPr>
              <w:pStyle w:val="Heading1"/>
              <w:rPr>
                <w:b w:val="0"/>
                <w:szCs w:val="18"/>
              </w:rPr>
            </w:pPr>
            <w:r w:rsidRPr="00E86697">
              <w:rPr>
                <w:szCs w:val="18"/>
              </w:rPr>
              <w:t>-</w:t>
            </w:r>
            <w:r w:rsidRPr="00E86697">
              <w:rPr>
                <w:b w:val="0"/>
                <w:szCs w:val="18"/>
              </w:rPr>
              <w:t>Member of Miami Arts Studio’s SECME</w:t>
            </w:r>
          </w:p>
          <w:p w:rsidR="00CF306E" w:rsidRDefault="00CF306E" w:rsidP="00116C78">
            <w:pPr>
              <w:rPr>
                <w:szCs w:val="18"/>
              </w:rPr>
            </w:pPr>
            <w:r w:rsidRPr="00E86697">
              <w:rPr>
                <w:szCs w:val="18"/>
              </w:rPr>
              <w:t>-Member of Future Educators of America (FEA)</w:t>
            </w:r>
          </w:p>
          <w:p w:rsidR="006A38E4" w:rsidRPr="00E86697" w:rsidRDefault="006A38E4" w:rsidP="00116C78">
            <w:pPr>
              <w:rPr>
                <w:szCs w:val="18"/>
              </w:rPr>
            </w:pPr>
            <w:r>
              <w:rPr>
                <w:szCs w:val="18"/>
              </w:rPr>
              <w:t>-Officer/Member of Miami Art Studio’s Bible Club (Agape)</w:t>
            </w:r>
          </w:p>
          <w:p w:rsidR="00CF306E" w:rsidRPr="00E86697" w:rsidRDefault="00CF306E" w:rsidP="000C6559">
            <w:pPr>
              <w:rPr>
                <w:szCs w:val="18"/>
              </w:rPr>
            </w:pPr>
            <w:r w:rsidRPr="00E86697">
              <w:rPr>
                <w:szCs w:val="18"/>
              </w:rPr>
              <w:t>-Drawing and painting</w:t>
            </w:r>
          </w:p>
        </w:tc>
      </w:tr>
      <w:tr w:rsidR="00850D2E" w:rsidTr="00116209">
        <w:trPr>
          <w:trHeight w:val="3051"/>
        </w:trPr>
        <w:tc>
          <w:tcPr>
            <w:tcW w:w="2385" w:type="dxa"/>
          </w:tcPr>
          <w:p w:rsidR="006A38E4" w:rsidRDefault="006A38E4" w:rsidP="006A38E4">
            <w:pPr>
              <w:pStyle w:val="Heading1"/>
            </w:pPr>
          </w:p>
          <w:p w:rsidR="006A38E4" w:rsidRPr="006A38E4" w:rsidRDefault="006A38E4" w:rsidP="006A38E4">
            <w:pPr>
              <w:pStyle w:val="Heading1"/>
            </w:pPr>
            <w:r w:rsidRPr="006A38E4">
              <w:t>Education</w:t>
            </w:r>
          </w:p>
          <w:p w:rsidR="006A38E4" w:rsidRPr="006A38E4" w:rsidRDefault="006A38E4" w:rsidP="006A38E4">
            <w:pPr>
              <w:pStyle w:val="Heading1"/>
              <w:rPr>
                <w:b w:val="0"/>
              </w:rPr>
            </w:pPr>
          </w:p>
          <w:p w:rsidR="006A38E4" w:rsidRPr="006A38E4" w:rsidRDefault="006A38E4" w:rsidP="006A38E4">
            <w:pPr>
              <w:pStyle w:val="Heading1"/>
              <w:rPr>
                <w:b w:val="0"/>
              </w:rPr>
            </w:pPr>
          </w:p>
          <w:p w:rsidR="006A38E4" w:rsidRPr="006A38E4" w:rsidRDefault="006A38E4" w:rsidP="006A38E4">
            <w:pPr>
              <w:pStyle w:val="Heading1"/>
              <w:rPr>
                <w:b w:val="0"/>
              </w:rPr>
            </w:pPr>
          </w:p>
          <w:p w:rsidR="006A38E4" w:rsidRPr="006A38E4" w:rsidRDefault="006A38E4" w:rsidP="006A38E4">
            <w:pPr>
              <w:pStyle w:val="Heading1"/>
            </w:pPr>
          </w:p>
          <w:p w:rsidR="006A38E4" w:rsidRPr="006A38E4" w:rsidRDefault="006A38E4" w:rsidP="006A38E4">
            <w:pPr>
              <w:pStyle w:val="Heading1"/>
            </w:pPr>
            <w:r w:rsidRPr="006A38E4">
              <w:t>Certifications</w:t>
            </w:r>
          </w:p>
          <w:p w:rsidR="006A38E4" w:rsidRDefault="006A38E4" w:rsidP="006A38E4">
            <w:pPr>
              <w:rPr>
                <w:rFonts w:asciiTheme="majorHAnsi" w:eastAsia="Times New Roman" w:hAnsiTheme="majorHAnsi" w:cs="Times New Roman"/>
              </w:rPr>
            </w:pPr>
          </w:p>
          <w:p w:rsidR="00FD78B9" w:rsidRPr="006A38E4" w:rsidRDefault="00FD78B9" w:rsidP="006A38E4"/>
        </w:tc>
        <w:tc>
          <w:tcPr>
            <w:tcW w:w="6837" w:type="dxa"/>
          </w:tcPr>
          <w:p w:rsidR="006A38E4" w:rsidRDefault="006A38E4">
            <w:pPr>
              <w:rPr>
                <w:szCs w:val="18"/>
              </w:rPr>
            </w:pPr>
          </w:p>
          <w:p w:rsidR="00850D2E" w:rsidRPr="00E86697" w:rsidRDefault="00850D2E">
            <w:pPr>
              <w:rPr>
                <w:szCs w:val="18"/>
              </w:rPr>
            </w:pPr>
            <w:r w:rsidRPr="00E86697">
              <w:rPr>
                <w:szCs w:val="18"/>
              </w:rPr>
              <w:t>Miami Arts Studio 6-12 @ Zelda Glazer, Miami, Florida</w:t>
            </w:r>
          </w:p>
          <w:p w:rsidR="00850D2E" w:rsidRPr="00E86697" w:rsidRDefault="00CF3274">
            <w:pPr>
              <w:rPr>
                <w:szCs w:val="18"/>
              </w:rPr>
            </w:pPr>
            <w:r>
              <w:rPr>
                <w:szCs w:val="18"/>
              </w:rPr>
              <w:t xml:space="preserve">August </w:t>
            </w:r>
            <w:r w:rsidR="00850D2E" w:rsidRPr="00E86697">
              <w:rPr>
                <w:szCs w:val="18"/>
              </w:rPr>
              <w:t>2014-</w:t>
            </w:r>
            <w:r>
              <w:rPr>
                <w:szCs w:val="18"/>
              </w:rPr>
              <w:t xml:space="preserve"> June </w:t>
            </w:r>
            <w:r w:rsidR="00850D2E" w:rsidRPr="00E86697">
              <w:rPr>
                <w:szCs w:val="18"/>
              </w:rPr>
              <w:t>2018</w:t>
            </w:r>
          </w:p>
          <w:p w:rsidR="00850D2E" w:rsidRPr="00E86697" w:rsidRDefault="00D915F6" w:rsidP="006D3493">
            <w:pPr>
              <w:rPr>
                <w:szCs w:val="18"/>
              </w:rPr>
            </w:pPr>
            <w:r>
              <w:rPr>
                <w:szCs w:val="18"/>
              </w:rPr>
              <w:t xml:space="preserve">Unweighted GPA: </w:t>
            </w:r>
            <w:r w:rsidR="00BB04E7">
              <w:rPr>
                <w:rFonts w:ascii="Lucida Sans" w:hAnsi="Lucida Sans"/>
                <w:color w:val="222222"/>
                <w:szCs w:val="18"/>
                <w:shd w:val="clear" w:color="auto" w:fill="FCFDFD"/>
              </w:rPr>
              <w:t>3.</w:t>
            </w:r>
            <w:r w:rsidR="00D7372E">
              <w:rPr>
                <w:rFonts w:ascii="Lucida Sans" w:hAnsi="Lucida Sans"/>
                <w:color w:val="222222"/>
                <w:szCs w:val="18"/>
                <w:shd w:val="clear" w:color="auto" w:fill="FCFDFD"/>
              </w:rPr>
              <w:t>680</w:t>
            </w:r>
          </w:p>
          <w:p w:rsidR="000C6559" w:rsidRDefault="00850D2E" w:rsidP="00BB04E7">
            <w:pPr>
              <w:pStyle w:val="Heading1"/>
              <w:rPr>
                <w:rFonts w:ascii="Lucida Sans" w:hAnsi="Lucida Sans"/>
                <w:color w:val="222222"/>
                <w:szCs w:val="18"/>
                <w:shd w:val="clear" w:color="auto" w:fill="FCFDFD"/>
              </w:rPr>
            </w:pPr>
            <w:r w:rsidRPr="00E86697">
              <w:rPr>
                <w:szCs w:val="18"/>
              </w:rPr>
              <w:t xml:space="preserve">Weighted GPA: </w:t>
            </w:r>
            <w:r w:rsidR="00BB04E7">
              <w:rPr>
                <w:rFonts w:ascii="Lucida Sans" w:hAnsi="Lucida Sans"/>
                <w:color w:val="222222"/>
                <w:szCs w:val="18"/>
                <w:shd w:val="clear" w:color="auto" w:fill="FCFDFD"/>
              </w:rPr>
              <w:t>4.</w:t>
            </w:r>
            <w:r w:rsidR="00D7372E">
              <w:rPr>
                <w:rFonts w:ascii="Lucida Sans" w:hAnsi="Lucida Sans"/>
                <w:color w:val="222222"/>
                <w:szCs w:val="18"/>
                <w:shd w:val="clear" w:color="auto" w:fill="FCFDFD"/>
              </w:rPr>
              <w:t>500</w:t>
            </w:r>
          </w:p>
          <w:p w:rsidR="00BB04E7" w:rsidRPr="00BB04E7" w:rsidRDefault="00BB04E7" w:rsidP="00BB04E7"/>
          <w:p w:rsidR="00850D2E" w:rsidRDefault="00CF306E" w:rsidP="00CF306E">
            <w:r>
              <w:t>-Adobe Illustrator CC</w:t>
            </w:r>
          </w:p>
          <w:p w:rsidR="00BB04E7" w:rsidRPr="00CF3274" w:rsidRDefault="002600B9" w:rsidP="00CF3274">
            <w:r>
              <w:t>-Adobe Photoshop CC</w:t>
            </w:r>
          </w:p>
        </w:tc>
      </w:tr>
      <w:tr w:rsidR="00CF306E" w:rsidTr="00116209">
        <w:trPr>
          <w:trHeight w:val="26"/>
        </w:trPr>
        <w:tc>
          <w:tcPr>
            <w:tcW w:w="2385" w:type="dxa"/>
          </w:tcPr>
          <w:p w:rsidR="00CF306E" w:rsidRPr="00E86697" w:rsidRDefault="00CF306E" w:rsidP="00C90758">
            <w:pPr>
              <w:pStyle w:val="Heading1"/>
              <w:rPr>
                <w:szCs w:val="18"/>
              </w:rPr>
            </w:pPr>
            <w:r w:rsidRPr="00E86697">
              <w:rPr>
                <w:szCs w:val="18"/>
              </w:rPr>
              <w:t>Computer Skills</w:t>
            </w:r>
          </w:p>
          <w:p w:rsidR="00CF306E" w:rsidRDefault="00CF306E" w:rsidP="00C90758">
            <w:pPr>
              <w:pStyle w:val="Heading1"/>
              <w:rPr>
                <w:szCs w:val="18"/>
              </w:rPr>
            </w:pPr>
          </w:p>
          <w:p w:rsidR="006A38E4" w:rsidRDefault="00FD78B9" w:rsidP="00CF3274">
            <w:pPr>
              <w:rPr>
                <w:b/>
              </w:rPr>
            </w:pPr>
            <w:r>
              <w:rPr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859F9B" wp14:editId="2648D354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268498</wp:posOffset>
                      </wp:positionV>
                      <wp:extent cx="1136591" cy="273465"/>
                      <wp:effectExtent l="0" t="0" r="6985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6591" cy="273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D78B9" w:rsidRPr="00FD78B9" w:rsidRDefault="00FD78B9" w:rsidP="00FD78B9">
                                  <w:pPr>
                                    <w:rPr>
                                      <w:b/>
                                    </w:rPr>
                                  </w:pPr>
                                  <w:r w:rsidRPr="00FD78B9">
                                    <w:rPr>
                                      <w:b/>
                                    </w:rPr>
                                    <w:t>Languages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859F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7.55pt;margin-top:21.15pt;width:89.5pt;height:2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" fillcolor="white [3201]" stroked="f" strokeweight=".5pt">
                      <v:textbox>
                        <w:txbxContent>
                          <w:p w:rsidR="00FD78B9" w:rsidRPr="00FD78B9" w:rsidRDefault="00FD78B9" w:rsidP="00FD78B9">
                            <w:pPr>
                              <w:rPr>
                                <w:b/>
                              </w:rPr>
                            </w:pPr>
                            <w:r w:rsidRPr="00FD78B9">
                              <w:rPr>
                                <w:b/>
                              </w:rPr>
                              <w:t>Languages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F3274" w:rsidRDefault="006A38E4" w:rsidP="00CF3274">
            <w:pPr>
              <w:rPr>
                <w:b/>
              </w:rPr>
            </w:pPr>
            <w:r>
              <w:rPr>
                <w:b/>
              </w:rPr>
              <w:t xml:space="preserve">              </w:t>
            </w:r>
          </w:p>
          <w:p w:rsidR="00CF3274" w:rsidRPr="00CF3274" w:rsidRDefault="00FD78B9" w:rsidP="00CF3274">
            <w:r>
              <w:rPr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09D2E0" wp14:editId="65EBC971">
                      <wp:simplePos x="0" y="0"/>
                      <wp:positionH relativeFrom="column">
                        <wp:posOffset>-95908</wp:posOffset>
                      </wp:positionH>
                      <wp:positionV relativeFrom="paragraph">
                        <wp:posOffset>278658</wp:posOffset>
                      </wp:positionV>
                      <wp:extent cx="1136591" cy="273465"/>
                      <wp:effectExtent l="0" t="0" r="6985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6591" cy="2734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D78B9" w:rsidRPr="00FD78B9" w:rsidRDefault="00FD78B9" w:rsidP="00FD78B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References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09D2E0" id="Text Box 3" o:spid="_x0000_s1027" type="#_x0000_t202" style="position:absolute;margin-left:-7.55pt;margin-top:21.95pt;width:89.5pt;height:21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" fillcolor="window" stroked="f" strokeweight=".5pt">
                      <v:textbox>
                        <w:txbxContent>
                          <w:p w:rsidR="00FD78B9" w:rsidRPr="00FD78B9" w:rsidRDefault="00FD78B9" w:rsidP="00FD78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References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F306E" w:rsidRPr="00E86697" w:rsidRDefault="00CF306E">
            <w:pPr>
              <w:pStyle w:val="Heading1"/>
              <w:rPr>
                <w:szCs w:val="18"/>
              </w:rPr>
            </w:pPr>
          </w:p>
        </w:tc>
        <w:tc>
          <w:tcPr>
            <w:tcW w:w="6837" w:type="dxa"/>
          </w:tcPr>
          <w:p w:rsidR="00FD78B9" w:rsidRDefault="00CF306E" w:rsidP="00FD78B9">
            <w:pPr>
              <w:rPr>
                <w:szCs w:val="18"/>
              </w:rPr>
            </w:pPr>
            <w:r w:rsidRPr="00E86697">
              <w:rPr>
                <w:szCs w:val="18"/>
              </w:rPr>
              <w:t>-Proficient with</w:t>
            </w:r>
            <w:r w:rsidR="00D7372E">
              <w:rPr>
                <w:szCs w:val="18"/>
              </w:rPr>
              <w:t xml:space="preserve"> Microsoft Word, Microsoft Powerpoint, Microsoft Excel,</w:t>
            </w:r>
            <w:r w:rsidRPr="00E86697">
              <w:rPr>
                <w:szCs w:val="18"/>
              </w:rPr>
              <w:t xml:space="preserve"> Adobe Illustrator, Adobe Photoshop CC, Adobe Dreamweaver</w:t>
            </w:r>
            <w:r w:rsidR="00BB04E7">
              <w:rPr>
                <w:szCs w:val="18"/>
              </w:rPr>
              <w:t>, Adobe Premiere, 123D Design and Mobirise</w:t>
            </w:r>
          </w:p>
          <w:p w:rsidR="00FD78B9" w:rsidRDefault="00FD78B9" w:rsidP="00FD78B9">
            <w:pPr>
              <w:rPr>
                <w:szCs w:val="18"/>
              </w:rPr>
            </w:pPr>
          </w:p>
          <w:p w:rsidR="006A38E4" w:rsidRDefault="00CF3274" w:rsidP="00FD78B9">
            <w:pPr>
              <w:rPr>
                <w:szCs w:val="18"/>
              </w:rPr>
            </w:pPr>
            <w:r>
              <w:rPr>
                <w:szCs w:val="18"/>
              </w:rPr>
              <w:t xml:space="preserve">-Able to read and write efficiently in </w:t>
            </w:r>
            <w:r w:rsidR="00FD78B9">
              <w:rPr>
                <w:szCs w:val="18"/>
              </w:rPr>
              <w:t>English and Spanish</w:t>
            </w:r>
          </w:p>
          <w:p w:rsidR="00FD78B9" w:rsidRDefault="00FD78B9" w:rsidP="006A38E4">
            <w:pPr>
              <w:spacing w:after="100"/>
              <w:rPr>
                <w:szCs w:val="18"/>
              </w:rPr>
            </w:pPr>
          </w:p>
          <w:p w:rsidR="00CF306E" w:rsidRPr="00E86697" w:rsidRDefault="00CF306E" w:rsidP="006A38E4">
            <w:pPr>
              <w:spacing w:after="100"/>
              <w:rPr>
                <w:szCs w:val="18"/>
              </w:rPr>
            </w:pPr>
            <w:r w:rsidRPr="00E86697">
              <w:rPr>
                <w:szCs w:val="18"/>
              </w:rPr>
              <w:t>-</w:t>
            </w:r>
            <w:r w:rsidRPr="00E86697">
              <w:rPr>
                <w:b/>
                <w:szCs w:val="18"/>
              </w:rPr>
              <w:t>Matthew</w:t>
            </w:r>
            <w:r w:rsidR="005D6FCE">
              <w:rPr>
                <w:b/>
                <w:szCs w:val="18"/>
              </w:rPr>
              <w:t>,</w:t>
            </w:r>
            <w:r w:rsidRPr="00E86697">
              <w:rPr>
                <w:b/>
                <w:szCs w:val="18"/>
              </w:rPr>
              <w:t xml:space="preserve"> Pate (Technology Production Teacher)</w:t>
            </w:r>
          </w:p>
          <w:p w:rsidR="00CF306E" w:rsidRPr="00E86697" w:rsidRDefault="0083724A" w:rsidP="006A38E4">
            <w:pPr>
              <w:spacing w:after="100"/>
              <w:rPr>
                <w:szCs w:val="18"/>
              </w:rPr>
            </w:pPr>
            <w:hyperlink r:id="rId8" w:history="1">
              <w:r w:rsidR="00CF306E" w:rsidRPr="00E86697">
                <w:rPr>
                  <w:rStyle w:val="Hyperlink"/>
                  <w:szCs w:val="18"/>
                </w:rPr>
                <w:t>MPate@dadeschools.net</w:t>
              </w:r>
            </w:hyperlink>
          </w:p>
          <w:p w:rsidR="00D915F6" w:rsidRPr="00D915F6" w:rsidRDefault="00CF306E" w:rsidP="006A38E4">
            <w:pPr>
              <w:spacing w:after="100"/>
              <w:rPr>
                <w:rFonts w:asciiTheme="majorHAnsi" w:hAnsiTheme="majorHAnsi" w:cs="Arial"/>
                <w:color w:val="0099E6"/>
                <w:u w:val="single"/>
              </w:rPr>
            </w:pPr>
            <w:r w:rsidRPr="00D915F6">
              <w:rPr>
                <w:rFonts w:asciiTheme="majorHAnsi" w:hAnsiTheme="majorHAnsi"/>
                <w:szCs w:val="18"/>
              </w:rPr>
              <w:t>-</w:t>
            </w:r>
            <w:r w:rsidR="00D915F6" w:rsidRPr="00D915F6">
              <w:rPr>
                <w:rFonts w:asciiTheme="majorHAnsi" w:hAnsiTheme="majorHAnsi"/>
                <w:szCs w:val="18"/>
              </w:rPr>
              <w:t xml:space="preserve"> </w:t>
            </w:r>
            <w:r w:rsidR="00D915F6" w:rsidRPr="00D915F6">
              <w:rPr>
                <w:rFonts w:asciiTheme="majorHAnsi" w:hAnsiTheme="majorHAnsi"/>
                <w:b/>
                <w:szCs w:val="18"/>
              </w:rPr>
              <w:t>De Santino, Anmaree (Math Teacher)</w:t>
            </w:r>
          </w:p>
          <w:p w:rsidR="00D915F6" w:rsidRPr="00D915F6" w:rsidRDefault="00D915F6" w:rsidP="006A38E4">
            <w:pPr>
              <w:spacing w:after="100"/>
              <w:rPr>
                <w:rFonts w:asciiTheme="majorHAnsi" w:hAnsiTheme="majorHAnsi"/>
                <w:b/>
                <w:color w:val="A34B73" w:themeColor="background2" w:themeShade="80"/>
                <w:szCs w:val="18"/>
              </w:rPr>
            </w:pPr>
            <w:r w:rsidRPr="00D915F6">
              <w:rPr>
                <w:rFonts w:asciiTheme="majorHAnsi" w:hAnsiTheme="majorHAnsi" w:cs="Arial"/>
                <w:color w:val="A34B73" w:themeColor="background2" w:themeShade="80"/>
                <w:u w:val="single"/>
              </w:rPr>
              <w:t>desantino@dadeschools.net</w:t>
            </w:r>
          </w:p>
          <w:p w:rsidR="00CF306E" w:rsidRPr="00E86697" w:rsidRDefault="00CF306E" w:rsidP="006A38E4">
            <w:pPr>
              <w:spacing w:after="100"/>
              <w:rPr>
                <w:szCs w:val="18"/>
              </w:rPr>
            </w:pPr>
            <w:r w:rsidRPr="00E86697">
              <w:rPr>
                <w:szCs w:val="18"/>
              </w:rPr>
              <w:t>-</w:t>
            </w:r>
            <w:r w:rsidRPr="00E86697">
              <w:rPr>
                <w:b/>
                <w:szCs w:val="18"/>
              </w:rPr>
              <w:t>Leinad</w:t>
            </w:r>
            <w:r w:rsidR="005D6FCE">
              <w:rPr>
                <w:b/>
                <w:szCs w:val="18"/>
              </w:rPr>
              <w:t>,</w:t>
            </w:r>
            <w:r w:rsidRPr="00E86697">
              <w:rPr>
                <w:b/>
                <w:szCs w:val="18"/>
              </w:rPr>
              <w:t xml:space="preserve"> Coya (Law Studies Teacher)</w:t>
            </w:r>
          </w:p>
          <w:p w:rsidR="00CF306E" w:rsidRDefault="0083724A" w:rsidP="006A38E4">
            <w:pPr>
              <w:spacing w:after="100"/>
              <w:rPr>
                <w:rStyle w:val="Hyperlink"/>
                <w:szCs w:val="18"/>
              </w:rPr>
            </w:pPr>
            <w:hyperlink r:id="rId9" w:history="1">
              <w:r w:rsidR="00CF306E" w:rsidRPr="00E86697">
                <w:rPr>
                  <w:rStyle w:val="Hyperlink"/>
                  <w:szCs w:val="18"/>
                </w:rPr>
                <w:t>Lcoya1@dadeschools.net</w:t>
              </w:r>
            </w:hyperlink>
          </w:p>
          <w:p w:rsidR="000C6559" w:rsidRDefault="000C6559" w:rsidP="006A38E4">
            <w:pPr>
              <w:spacing w:after="100"/>
              <w:rPr>
                <w:b/>
                <w:szCs w:val="18"/>
              </w:rPr>
            </w:pPr>
            <w:r w:rsidRPr="000C6559">
              <w:rPr>
                <w:b/>
                <w:szCs w:val="18"/>
              </w:rPr>
              <w:t>-Miguel</w:t>
            </w:r>
            <w:r w:rsidR="005D6FCE">
              <w:rPr>
                <w:b/>
                <w:szCs w:val="18"/>
              </w:rPr>
              <w:t>,</w:t>
            </w:r>
            <w:r w:rsidRPr="000C6559">
              <w:rPr>
                <w:b/>
                <w:szCs w:val="18"/>
              </w:rPr>
              <w:t xml:space="preserve"> Balsera (School Principal)</w:t>
            </w:r>
          </w:p>
          <w:p w:rsidR="000C6559" w:rsidRPr="000C6559" w:rsidRDefault="0083724A" w:rsidP="006A38E4">
            <w:pPr>
              <w:spacing w:after="100"/>
              <w:rPr>
                <w:szCs w:val="18"/>
              </w:rPr>
            </w:pPr>
            <w:hyperlink r:id="rId10" w:history="1">
              <w:r w:rsidR="000C6559" w:rsidRPr="000C6559">
                <w:rPr>
                  <w:rStyle w:val="Hyperlink"/>
                  <w:szCs w:val="18"/>
                </w:rPr>
                <w:t>mbalsera@dadeschools.net</w:t>
              </w:r>
            </w:hyperlink>
          </w:p>
          <w:p w:rsidR="00CF306E" w:rsidRPr="00E86697" w:rsidRDefault="00CF306E" w:rsidP="00ED3A7C">
            <w:pPr>
              <w:rPr>
                <w:szCs w:val="18"/>
              </w:rPr>
            </w:pPr>
          </w:p>
          <w:p w:rsidR="00CF306E" w:rsidRPr="00E86697" w:rsidRDefault="00CF306E" w:rsidP="006D3493">
            <w:pPr>
              <w:pStyle w:val="Heading1"/>
              <w:rPr>
                <w:rFonts w:eastAsiaTheme="minorEastAsia"/>
                <w:szCs w:val="18"/>
              </w:rPr>
            </w:pPr>
          </w:p>
        </w:tc>
      </w:tr>
      <w:tr w:rsidR="00CF306E" w:rsidTr="00116209">
        <w:trPr>
          <w:trHeight w:val="1393"/>
        </w:trPr>
        <w:tc>
          <w:tcPr>
            <w:tcW w:w="2385" w:type="dxa"/>
          </w:tcPr>
          <w:p w:rsidR="00CF306E" w:rsidRPr="00E86697" w:rsidRDefault="00CF306E">
            <w:pPr>
              <w:pStyle w:val="Heading1"/>
              <w:rPr>
                <w:szCs w:val="18"/>
              </w:rPr>
            </w:pPr>
          </w:p>
        </w:tc>
        <w:tc>
          <w:tcPr>
            <w:tcW w:w="6837" w:type="dxa"/>
          </w:tcPr>
          <w:p w:rsidR="00CF306E" w:rsidRPr="00E86697" w:rsidRDefault="00CF306E" w:rsidP="006D3493">
            <w:pPr>
              <w:rPr>
                <w:szCs w:val="18"/>
              </w:rPr>
            </w:pPr>
          </w:p>
        </w:tc>
      </w:tr>
      <w:tr w:rsidR="00CF306E" w:rsidTr="00116209">
        <w:trPr>
          <w:trHeight w:val="696"/>
        </w:trPr>
        <w:tc>
          <w:tcPr>
            <w:tcW w:w="2385" w:type="dxa"/>
          </w:tcPr>
          <w:p w:rsidR="00CF306E" w:rsidRPr="00E86697" w:rsidRDefault="00CF306E" w:rsidP="006D3493">
            <w:pPr>
              <w:pStyle w:val="Heading1"/>
              <w:rPr>
                <w:szCs w:val="18"/>
              </w:rPr>
            </w:pPr>
          </w:p>
        </w:tc>
        <w:tc>
          <w:tcPr>
            <w:tcW w:w="6837" w:type="dxa"/>
          </w:tcPr>
          <w:p w:rsidR="00CF306E" w:rsidRPr="00E86697" w:rsidRDefault="00CF306E" w:rsidP="006D3493">
            <w:pPr>
              <w:rPr>
                <w:szCs w:val="18"/>
              </w:rPr>
            </w:pPr>
          </w:p>
        </w:tc>
      </w:tr>
    </w:tbl>
    <w:p w:rsidR="000D039A" w:rsidRDefault="000D039A"/>
    <w:sectPr w:rsidR="000D039A">
      <w:headerReference w:type="default" r:id="rId11"/>
      <w:footerReference w:type="default" r:id="rId12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24A" w:rsidRDefault="0083724A">
      <w:pPr>
        <w:spacing w:after="0" w:line="240" w:lineRule="auto"/>
      </w:pPr>
      <w:r>
        <w:separator/>
      </w:r>
    </w:p>
  </w:endnote>
  <w:endnote w:type="continuationSeparator" w:id="0">
    <w:p w:rsidR="0083724A" w:rsidRDefault="0083724A">
      <w:pPr>
        <w:spacing w:after="0" w:line="240" w:lineRule="auto"/>
      </w:pPr>
      <w:r>
        <w:continuationSeparator/>
      </w:r>
    </w:p>
  </w:endnote>
  <w:endnote w:type="continuationNotice" w:id="1">
    <w:p w:rsidR="0083724A" w:rsidRDefault="008372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4E7" w:rsidRDefault="00BB04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24A" w:rsidRDefault="0083724A">
      <w:pPr>
        <w:spacing w:after="0" w:line="240" w:lineRule="auto"/>
      </w:pPr>
      <w:r>
        <w:separator/>
      </w:r>
    </w:p>
  </w:footnote>
  <w:footnote w:type="continuationSeparator" w:id="0">
    <w:p w:rsidR="0083724A" w:rsidRDefault="0083724A">
      <w:pPr>
        <w:spacing w:after="0" w:line="240" w:lineRule="auto"/>
      </w:pPr>
      <w:r>
        <w:continuationSeparator/>
      </w:r>
    </w:p>
  </w:footnote>
  <w:footnote w:type="continuationNotice" w:id="1">
    <w:p w:rsidR="0083724A" w:rsidRDefault="008372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4E7" w:rsidRDefault="00BB0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31741"/>
    <w:multiLevelType w:val="hybridMultilevel"/>
    <w:tmpl w:val="BA46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93"/>
    <w:rsid w:val="000C6559"/>
    <w:rsid w:val="000D039A"/>
    <w:rsid w:val="00116209"/>
    <w:rsid w:val="001165AA"/>
    <w:rsid w:val="001C19D2"/>
    <w:rsid w:val="002452E8"/>
    <w:rsid w:val="002600B9"/>
    <w:rsid w:val="004E3E0E"/>
    <w:rsid w:val="004F7129"/>
    <w:rsid w:val="00592FC5"/>
    <w:rsid w:val="005D6FCE"/>
    <w:rsid w:val="00610BEA"/>
    <w:rsid w:val="006A38E4"/>
    <w:rsid w:val="006C5F05"/>
    <w:rsid w:val="006D3493"/>
    <w:rsid w:val="006E73D0"/>
    <w:rsid w:val="007C386D"/>
    <w:rsid w:val="0083724A"/>
    <w:rsid w:val="00850D2E"/>
    <w:rsid w:val="00852532"/>
    <w:rsid w:val="008D2B91"/>
    <w:rsid w:val="00930B94"/>
    <w:rsid w:val="00A01BFE"/>
    <w:rsid w:val="00B91CF1"/>
    <w:rsid w:val="00BB04E7"/>
    <w:rsid w:val="00C5792E"/>
    <w:rsid w:val="00C873B8"/>
    <w:rsid w:val="00C90758"/>
    <w:rsid w:val="00CF306E"/>
    <w:rsid w:val="00CF3274"/>
    <w:rsid w:val="00D7372E"/>
    <w:rsid w:val="00D915F6"/>
    <w:rsid w:val="00E86697"/>
    <w:rsid w:val="00ED3A7C"/>
    <w:rsid w:val="00F52275"/>
    <w:rsid w:val="00FD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99E44"/>
  <w15:docId w15:val="{9909CE2E-EA81-4E1D-885C-4C452E0D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306E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paragraph" w:styleId="ListParagraph">
    <w:name w:val="List Paragraph"/>
    <w:basedOn w:val="Normal"/>
    <w:uiPriority w:val="34"/>
    <w:unhideWhenUsed/>
    <w:qFormat/>
    <w:rsid w:val="00ED3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FC5"/>
    <w:rPr>
      <w:color w:val="7B2F6B" w:themeColor="hyperlink"/>
      <w:u w:val="single"/>
    </w:rPr>
  </w:style>
  <w:style w:type="paragraph" w:styleId="Revision">
    <w:name w:val="Revision"/>
    <w:hidden/>
    <w:uiPriority w:val="99"/>
    <w:semiHidden/>
    <w:rsid w:val="00BB04E7"/>
    <w:pPr>
      <w:spacing w:after="0" w:line="240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ate@dadeschools.n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balsera@dadeschools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coya1@dadeschools.net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rina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958378BC66447D81E78C96A640D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E5976-847F-4988-A549-503EC02692B9}"/>
      </w:docPartPr>
      <w:docPartBody>
        <w:p w:rsidR="00B27D7E" w:rsidRDefault="00C27CA6">
          <w:pPr>
            <w:pStyle w:val="86958378BC66447D81E78C96A640D4E8"/>
          </w:pPr>
          <w:r>
            <w:t>Your Name</w:t>
          </w:r>
        </w:p>
      </w:docPartBody>
    </w:docPart>
    <w:docPart>
      <w:docPartPr>
        <w:name w:val="A690641EBD5C41C4AC0BB5D77059B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DC0A9-EFF2-4DD3-8371-31EBBE677AF4}"/>
      </w:docPartPr>
      <w:docPartBody>
        <w:p w:rsidR="00B27D7E" w:rsidRDefault="00C27CA6">
          <w:pPr>
            <w:pStyle w:val="A690641EBD5C41C4AC0BB5D77059BADF"/>
          </w:pPr>
          <w:r>
            <w:t>Street Address, City, ST ZIP Code</w:t>
          </w:r>
        </w:p>
      </w:docPartBody>
    </w:docPart>
    <w:docPart>
      <w:docPartPr>
        <w:name w:val="6C0F18B3551A4AB1B9FC0A9FD3916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9F3A5-6ED2-45E4-B349-5324D969341A}"/>
      </w:docPartPr>
      <w:docPartBody>
        <w:p w:rsidR="00B27D7E" w:rsidRDefault="00C27CA6">
          <w:pPr>
            <w:pStyle w:val="6C0F18B3551A4AB1B9FC0A9FD39162B8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8B2"/>
    <w:rsid w:val="003C7F22"/>
    <w:rsid w:val="004D4643"/>
    <w:rsid w:val="005B4D26"/>
    <w:rsid w:val="00783D0A"/>
    <w:rsid w:val="0080204B"/>
    <w:rsid w:val="0087016C"/>
    <w:rsid w:val="00A605F7"/>
    <w:rsid w:val="00B27D7E"/>
    <w:rsid w:val="00C27CA6"/>
    <w:rsid w:val="00D368B2"/>
    <w:rsid w:val="00F1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958378BC66447D81E78C96A640D4E8">
    <w:name w:val="86958378BC66447D81E78C96A640D4E8"/>
  </w:style>
  <w:style w:type="paragraph" w:customStyle="1" w:styleId="A690641EBD5C41C4AC0BB5D77059BADF">
    <w:name w:val="A690641EBD5C41C4AC0BB5D77059BADF"/>
  </w:style>
  <w:style w:type="paragraph" w:customStyle="1" w:styleId="EFEB64D79C5F497EBA726A83A6E2686B">
    <w:name w:val="EFEB64D79C5F497EBA726A83A6E2686B"/>
  </w:style>
  <w:style w:type="paragraph" w:customStyle="1" w:styleId="560D396638744CDF99D29224019B488D">
    <w:name w:val="560D396638744CDF99D29224019B488D"/>
  </w:style>
  <w:style w:type="paragraph" w:customStyle="1" w:styleId="6C0F18B3551A4AB1B9FC0A9FD39162B8">
    <w:name w:val="6C0F18B3551A4AB1B9FC0A9FD39162B8"/>
  </w:style>
  <w:style w:type="paragraph" w:customStyle="1" w:styleId="BEF0DC2906BF4069ADDCC14B5789D8A1">
    <w:name w:val="BEF0DC2906BF4069ADDCC14B5789D8A1"/>
  </w:style>
  <w:style w:type="paragraph" w:customStyle="1" w:styleId="8A0FC5396CEB48C192164A9D0FC8A951">
    <w:name w:val="8A0FC5396CEB48C192164A9D0FC8A951"/>
  </w:style>
  <w:style w:type="paragraph" w:customStyle="1" w:styleId="685ED6CE570844BF9A3DFBFDF52E6319">
    <w:name w:val="685ED6CE570844BF9A3DFBFDF52E6319"/>
  </w:style>
  <w:style w:type="paragraph" w:customStyle="1" w:styleId="682189ED38784270B34790FCCBBCE7CC">
    <w:name w:val="682189ED38784270B34790FCCBBCE7CC"/>
  </w:style>
  <w:style w:type="paragraph" w:customStyle="1" w:styleId="6BAB194D55D149ACBEFB1EB4BC2DF30D">
    <w:name w:val="6BAB194D55D149ACBEFB1EB4BC2DF30D"/>
  </w:style>
  <w:style w:type="paragraph" w:customStyle="1" w:styleId="ADA043A1A1FA4900A12F6CFA5997347A">
    <w:name w:val="ADA043A1A1FA4900A12F6CFA5997347A"/>
  </w:style>
  <w:style w:type="paragraph" w:customStyle="1" w:styleId="49B88240A6BE41FA9D41EEE88398EFEE">
    <w:name w:val="49B88240A6BE41FA9D41EEE88398EFEE"/>
  </w:style>
  <w:style w:type="paragraph" w:customStyle="1" w:styleId="92EA74085D5044CDA840BBAE087AA7A5">
    <w:name w:val="92EA74085D5044CDA840BBAE087AA7A5"/>
  </w:style>
  <w:style w:type="paragraph" w:customStyle="1" w:styleId="8D09F25571A64840AA3DAF5A8575C392">
    <w:name w:val="8D09F25571A64840AA3DAF5A8575C392"/>
  </w:style>
  <w:style w:type="paragraph" w:customStyle="1" w:styleId="6FE38F1F35CF46A18AE4C46165BD920D">
    <w:name w:val="6FE38F1F35CF46A18AE4C46165BD920D"/>
  </w:style>
  <w:style w:type="paragraph" w:customStyle="1" w:styleId="FFA7FFCFC04444F8A36ABD969C1CDAB2">
    <w:name w:val="FFA7FFCFC04444F8A36ABD969C1CDAB2"/>
  </w:style>
  <w:style w:type="paragraph" w:customStyle="1" w:styleId="ABADAE906F9844B5A30E2B63D8E3BCFC">
    <w:name w:val="ABADAE906F9844B5A30E2B63D8E3BCFC"/>
  </w:style>
  <w:style w:type="paragraph" w:customStyle="1" w:styleId="51936AC4696C4AAB9ACAEEDC6AF3802C">
    <w:name w:val="51936AC4696C4AAB9ACAEEDC6AF3802C"/>
  </w:style>
  <w:style w:type="paragraph" w:customStyle="1" w:styleId="77A0649134504962BAAACD923DDD355E">
    <w:name w:val="77A0649134504962BAAACD923DDD355E"/>
  </w:style>
  <w:style w:type="paragraph" w:customStyle="1" w:styleId="560EC49D288448E48398E7FC4A003D4A">
    <w:name w:val="560EC49D288448E48398E7FC4A003D4A"/>
  </w:style>
  <w:style w:type="paragraph" w:customStyle="1" w:styleId="6AA95EA910CC438DB898A1C5DD114319">
    <w:name w:val="6AA95EA910CC438DB898A1C5DD114319"/>
  </w:style>
  <w:style w:type="paragraph" w:customStyle="1" w:styleId="34862ADCBCEE40BFAC406A3BA0802030">
    <w:name w:val="34862ADCBCEE40BFAC406A3BA0802030"/>
  </w:style>
  <w:style w:type="paragraph" w:customStyle="1" w:styleId="C0CD9FE23DFC4788AB648379C8993E42">
    <w:name w:val="C0CD9FE23DFC4788AB648379C8993E42"/>
  </w:style>
  <w:style w:type="paragraph" w:customStyle="1" w:styleId="256DA540E28742D1B77BF9DF84907D9F">
    <w:name w:val="256DA540E28742D1B77BF9DF84907D9F"/>
  </w:style>
  <w:style w:type="paragraph" w:customStyle="1" w:styleId="C43A6609CB8D46F08743F2FF6C49D5BD">
    <w:name w:val="C43A6609CB8D46F08743F2FF6C49D5BD"/>
  </w:style>
  <w:style w:type="paragraph" w:customStyle="1" w:styleId="452B25C7A1F04858BAFE85E6822FECBA">
    <w:name w:val="452B25C7A1F04858BAFE85E6822FECBA"/>
  </w:style>
  <w:style w:type="paragraph" w:customStyle="1" w:styleId="D23D443B8FD842DBAB2A19F6F91CBAF7">
    <w:name w:val="D23D443B8FD842DBAB2A19F6F91CBAF7"/>
  </w:style>
  <w:style w:type="paragraph" w:customStyle="1" w:styleId="DAB084A5CF2A4DC585244859DA10E641">
    <w:name w:val="DAB084A5CF2A4DC585244859DA10E641"/>
  </w:style>
  <w:style w:type="paragraph" w:customStyle="1" w:styleId="BB005A9A038E4D7687FDA017A2D5C7E2">
    <w:name w:val="BB005A9A038E4D7687FDA017A2D5C7E2"/>
  </w:style>
  <w:style w:type="paragraph" w:customStyle="1" w:styleId="BF6CDAD7AC5F40F4ADA2BDCF24806775">
    <w:name w:val="BF6CDAD7AC5F40F4ADA2BDCF24806775"/>
  </w:style>
  <w:style w:type="paragraph" w:customStyle="1" w:styleId="8C76CD5D1C444DBEBCB9A34A4F6788D0">
    <w:name w:val="8C76CD5D1C444DBEBCB9A34A4F6788D0"/>
  </w:style>
  <w:style w:type="paragraph" w:customStyle="1" w:styleId="0478AA1B2B2346858A0060DEC18D9DF9">
    <w:name w:val="0478AA1B2B2346858A0060DEC18D9DF9"/>
  </w:style>
  <w:style w:type="paragraph" w:customStyle="1" w:styleId="0A1D5F5371EA460A9630F2A988F9EF03">
    <w:name w:val="0A1D5F5371EA460A9630F2A988F9EF03"/>
    <w:rsid w:val="00D368B2"/>
  </w:style>
  <w:style w:type="paragraph" w:customStyle="1" w:styleId="945CC06FB1E94EFB99CAA72049051716">
    <w:name w:val="945CC06FB1E94EFB99CAA72049051716"/>
    <w:rsid w:val="00D368B2"/>
  </w:style>
  <w:style w:type="paragraph" w:customStyle="1" w:styleId="8870D3FED5864CC3803525EF2C8BE9EB">
    <w:name w:val="8870D3FED5864CC3803525EF2C8BE9EB"/>
    <w:rsid w:val="00D368B2"/>
  </w:style>
  <w:style w:type="paragraph" w:customStyle="1" w:styleId="E5DCE6AA47DD4E16B390C1860EECF456">
    <w:name w:val="E5DCE6AA47DD4E16B390C1860EECF456"/>
    <w:rsid w:val="00D368B2"/>
  </w:style>
  <w:style w:type="paragraph" w:customStyle="1" w:styleId="4D26BC73A128402CADE9092184FD22CE">
    <w:name w:val="4D26BC73A128402CADE9092184FD22CE"/>
    <w:rsid w:val="00D368B2"/>
  </w:style>
  <w:style w:type="paragraph" w:customStyle="1" w:styleId="0FBFC81122AC45EC9D4D96FE12F7A3FB">
    <w:name w:val="0FBFC81122AC45EC9D4D96FE12F7A3FB"/>
    <w:rsid w:val="00D368B2"/>
  </w:style>
  <w:style w:type="paragraph" w:customStyle="1" w:styleId="4265EC95D01B40CCA95C316E7E8C1F71">
    <w:name w:val="4265EC95D01B40CCA95C316E7E8C1F71"/>
    <w:rsid w:val="00D368B2"/>
  </w:style>
  <w:style w:type="paragraph" w:customStyle="1" w:styleId="B16241C9945F40D7A94074D957AE4233">
    <w:name w:val="B16241C9945F40D7A94074D957AE4233"/>
    <w:rsid w:val="00D368B2"/>
  </w:style>
  <w:style w:type="paragraph" w:customStyle="1" w:styleId="73988CEFF5414A6D8C71C1054218D1B5">
    <w:name w:val="73988CEFF5414A6D8C71C1054218D1B5"/>
    <w:rsid w:val="00D368B2"/>
  </w:style>
  <w:style w:type="paragraph" w:customStyle="1" w:styleId="0B82E0BADF374A3E9BE1E73F1CE7B151">
    <w:name w:val="0B82E0BADF374A3E9BE1E73F1CE7B151"/>
    <w:rsid w:val="00D368B2"/>
  </w:style>
  <w:style w:type="paragraph" w:customStyle="1" w:styleId="7B0A2FD99E8D46CA82D0782A3135B8C2">
    <w:name w:val="7B0A2FD99E8D46CA82D0782A3135B8C2"/>
    <w:rsid w:val="00D368B2"/>
  </w:style>
  <w:style w:type="paragraph" w:customStyle="1" w:styleId="55D140BEE163496EA226FF2B0B6AA6DA">
    <w:name w:val="55D140BEE163496EA226FF2B0B6AA6DA"/>
    <w:rsid w:val="00D368B2"/>
  </w:style>
  <w:style w:type="paragraph" w:customStyle="1" w:styleId="F00E3FAE46424219A1FF3992A08CE411">
    <w:name w:val="F00E3FAE46424219A1FF3992A08CE411"/>
    <w:rsid w:val="00D368B2"/>
  </w:style>
  <w:style w:type="paragraph" w:customStyle="1" w:styleId="1B97653DD4F7428B8A3B7135C8F781EB">
    <w:name w:val="1B97653DD4F7428B8A3B7135C8F781EB"/>
    <w:rsid w:val="005B4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13841 SW 14 St Miami, Fl 33184
Home: 786-953-5484
Cell: 786-252-3886
E-mail: ssabrina.1243.arce@gmail.com</CompanyAddress>
  <CompanyPhone>786- 252- 3886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Arce</dc:creator>
  <cp:keywords/>
  <dc:description/>
  <cp:lastModifiedBy>sabrina arce</cp:lastModifiedBy>
  <cp:revision>2</cp:revision>
  <cp:lastPrinted>2017-06-23T16:38:00Z</cp:lastPrinted>
  <dcterms:created xsi:type="dcterms:W3CDTF">2017-07-10T21:59:00Z</dcterms:created>
  <dcterms:modified xsi:type="dcterms:W3CDTF">2017-07-10T21:59:00Z</dcterms:modified>
</cp:coreProperties>
</file>