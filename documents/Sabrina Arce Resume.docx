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59" w:type="pct"/>
        <w:tblInd w:w="-360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2070"/>
        <w:gridCol w:w="7139"/>
      </w:tblGrid>
      <w:tr w:rsidR="000D039A" w:rsidTr="00CF3274">
        <w:trPr>
          <w:trHeight w:val="1476"/>
        </w:trPr>
        <w:tc>
          <w:tcPr>
            <w:tcW w:w="2070" w:type="dxa"/>
          </w:tcPr>
          <w:p w:rsidR="000D039A" w:rsidRPr="00E86697" w:rsidRDefault="000D039A">
            <w:pPr>
              <w:rPr>
                <w:szCs w:val="18"/>
              </w:rPr>
            </w:pPr>
          </w:p>
        </w:tc>
        <w:tc>
          <w:tcPr>
            <w:tcW w:w="7139" w:type="dxa"/>
          </w:tcPr>
          <w:p w:rsidR="000D039A" w:rsidRPr="00E86697" w:rsidRDefault="00C5792E">
            <w:pPr>
              <w:pStyle w:val="Title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Your Name"/>
                <w:tag w:val=""/>
                <w:id w:val="1103681501"/>
                <w:placeholder>
                  <w:docPart w:val="86958378BC66447D81E78C96A640D4E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6D3493" w:rsidRPr="00E86697">
                  <w:rPr>
                    <w:sz w:val="18"/>
                    <w:szCs w:val="18"/>
                  </w:rPr>
                  <w:t>Sabrina Arce</w:t>
                </w:r>
              </w:sdtContent>
            </w:sdt>
          </w:p>
          <w:p w:rsidR="000D039A" w:rsidRPr="00E86697" w:rsidRDefault="00C5792E" w:rsidP="008D2B91">
            <w:pPr>
              <w:pStyle w:val="ContactInformation"/>
              <w:rPr>
                <w:szCs w:val="18"/>
              </w:rPr>
            </w:pPr>
            <w:sdt>
              <w:sdtPr>
                <w:rPr>
                  <w:szCs w:val="18"/>
                </w:rPr>
                <w:alias w:val="Street Address"/>
                <w:tag w:val=""/>
                <w:id w:val="1856846159"/>
                <w:placeholder>
                  <w:docPart w:val="A690641EBD5C41C4AC0BB5D77059BAD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E86697">
                  <w:rPr>
                    <w:szCs w:val="18"/>
                  </w:rPr>
                  <w:t>13841 SW</w:t>
                </w:r>
                <w:r w:rsidR="008D2B91" w:rsidRPr="00E86697">
                  <w:rPr>
                    <w:szCs w:val="18"/>
                  </w:rPr>
                  <w:t xml:space="preserve"> 14 St Miami, Fl 33184</w:t>
                </w:r>
                <w:r w:rsidR="008D2B91" w:rsidRPr="00E86697">
                  <w:rPr>
                    <w:szCs w:val="18"/>
                  </w:rPr>
                  <w:br/>
                  <w:t>Home: 786-953-5484</w:t>
                </w:r>
                <w:r w:rsidR="008D2B91" w:rsidRPr="00E86697">
                  <w:rPr>
                    <w:szCs w:val="18"/>
                  </w:rPr>
                  <w:br/>
                  <w:t>Cell:786-252-3886</w:t>
                </w:r>
                <w:r w:rsidR="008D2B91" w:rsidRPr="00E86697">
                  <w:rPr>
                    <w:szCs w:val="18"/>
                  </w:rPr>
                  <w:br/>
                  <w:t>E-mail: ssabrina.1243.arce@gmail.com</w:t>
                </w:r>
              </w:sdtContent>
            </w:sdt>
          </w:p>
        </w:tc>
      </w:tr>
      <w:tr w:rsidR="00592FC5" w:rsidRPr="00A01BFE" w:rsidTr="00CF3274">
        <w:trPr>
          <w:trHeight w:val="26"/>
        </w:trPr>
        <w:tc>
          <w:tcPr>
            <w:tcW w:w="2070" w:type="dxa"/>
          </w:tcPr>
          <w:p w:rsidR="00592FC5" w:rsidRPr="00E86697" w:rsidRDefault="00592FC5">
            <w:pPr>
              <w:rPr>
                <w:szCs w:val="18"/>
              </w:rPr>
            </w:pPr>
          </w:p>
        </w:tc>
        <w:tc>
          <w:tcPr>
            <w:tcW w:w="7139" w:type="dxa"/>
          </w:tcPr>
          <w:p w:rsidR="00592FC5" w:rsidRPr="00E86697" w:rsidRDefault="00B91CF1">
            <w:pPr>
              <w:pStyle w:val="Title"/>
              <w:rPr>
                <w:b w:val="0"/>
                <w:sz w:val="18"/>
                <w:szCs w:val="18"/>
              </w:rPr>
            </w:pPr>
            <w:r w:rsidRPr="00E86697">
              <w:rPr>
                <w:b w:val="0"/>
                <w:sz w:val="18"/>
                <w:szCs w:val="18"/>
              </w:rPr>
              <w:t xml:space="preserve">Current technology production high school student, </w:t>
            </w:r>
            <w:r w:rsidR="00A01BFE" w:rsidRPr="00E86697">
              <w:rPr>
                <w:b w:val="0"/>
                <w:sz w:val="18"/>
                <w:szCs w:val="18"/>
              </w:rPr>
              <w:t>who is devoted, hardworking and always willing to take on a challenge.</w:t>
            </w:r>
          </w:p>
        </w:tc>
      </w:tr>
      <w:tr w:rsidR="000D039A" w:rsidTr="00CF3274">
        <w:trPr>
          <w:trHeight w:val="1593"/>
        </w:trPr>
        <w:tc>
          <w:tcPr>
            <w:tcW w:w="2070" w:type="dxa"/>
          </w:tcPr>
          <w:p w:rsidR="00CF306E" w:rsidRDefault="00C5792E">
            <w:pPr>
              <w:pStyle w:val="Heading1"/>
              <w:rPr>
                <w:szCs w:val="18"/>
              </w:rPr>
            </w:pPr>
            <w:sdt>
              <w:sdtPr>
                <w:rPr>
                  <w:szCs w:val="18"/>
                </w:rPr>
                <w:id w:val="733590866"/>
                <w:placeholder>
                  <w:docPart w:val="6C0F18B3551A4AB1B9FC0A9FD39162B8"/>
                </w:placeholder>
                <w:temporary/>
                <w:showingPlcHdr/>
              </w:sdtPr>
              <w:sdtEndPr/>
              <w:sdtContent>
                <w:r w:rsidR="004F7129" w:rsidRPr="00E86697">
                  <w:rPr>
                    <w:szCs w:val="18"/>
                  </w:rPr>
                  <w:t>Objective</w:t>
                </w:r>
              </w:sdtContent>
            </w:sdt>
          </w:p>
          <w:p w:rsidR="00CF3274" w:rsidRDefault="00CF3274" w:rsidP="00CF306E">
            <w:pPr>
              <w:rPr>
                <w:b/>
              </w:rPr>
            </w:pPr>
          </w:p>
          <w:p w:rsidR="00CF306E" w:rsidRDefault="00CF306E" w:rsidP="00CF306E">
            <w:pPr>
              <w:rPr>
                <w:b/>
              </w:rPr>
            </w:pPr>
            <w:r w:rsidRPr="00CF306E">
              <w:rPr>
                <w:b/>
              </w:rPr>
              <w:t>Technical Education History</w:t>
            </w:r>
          </w:p>
          <w:p w:rsidR="000D039A" w:rsidRPr="00CF306E" w:rsidRDefault="000D039A" w:rsidP="00CF306E"/>
        </w:tc>
        <w:tc>
          <w:tcPr>
            <w:tcW w:w="7139" w:type="dxa"/>
          </w:tcPr>
          <w:p w:rsidR="00CF306E" w:rsidRDefault="006D3493" w:rsidP="006D3493">
            <w:pPr>
              <w:rPr>
                <w:rFonts w:asciiTheme="majorHAnsi" w:hAnsiTheme="majorHAnsi"/>
                <w:szCs w:val="18"/>
              </w:rPr>
            </w:pPr>
            <w:r w:rsidRPr="00E86697">
              <w:rPr>
                <w:rFonts w:asciiTheme="majorHAnsi" w:hAnsiTheme="majorHAnsi"/>
                <w:szCs w:val="18"/>
              </w:rPr>
              <w:t>To obtain an Internship in the Summer Youth Internship Program 2016</w:t>
            </w:r>
          </w:p>
          <w:p w:rsidR="00CF3274" w:rsidRDefault="00CF3274" w:rsidP="006D3493">
            <w:pPr>
              <w:rPr>
                <w:rFonts w:asciiTheme="majorHAnsi" w:hAnsiTheme="majorHAnsi"/>
                <w:szCs w:val="18"/>
              </w:rPr>
            </w:pPr>
          </w:p>
          <w:p w:rsidR="000D039A" w:rsidRDefault="00D915F6" w:rsidP="00CF306E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11</w:t>
            </w:r>
            <w:r w:rsidR="00CF306E" w:rsidRPr="00CF306E">
              <w:rPr>
                <w:rFonts w:asciiTheme="majorHAnsi" w:hAnsiTheme="majorHAnsi"/>
                <w:szCs w:val="18"/>
                <w:vertAlign w:val="superscript"/>
              </w:rPr>
              <w:t>th</w:t>
            </w:r>
            <w:r w:rsidR="00CF306E">
              <w:rPr>
                <w:rFonts w:asciiTheme="majorHAnsi" w:hAnsiTheme="majorHAnsi"/>
                <w:szCs w:val="18"/>
              </w:rPr>
              <w:t xml:space="preserve"> Grade</w:t>
            </w:r>
          </w:p>
          <w:p w:rsidR="00CF306E" w:rsidRDefault="00CF306E" w:rsidP="00CF306E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-</w:t>
            </w:r>
            <w:r w:rsidR="00F52275">
              <w:rPr>
                <w:rFonts w:asciiTheme="majorHAnsi" w:hAnsiTheme="majorHAnsi"/>
                <w:szCs w:val="18"/>
              </w:rPr>
              <w:t xml:space="preserve">Able </w:t>
            </w:r>
            <w:r w:rsidR="00CF3274">
              <w:rPr>
                <w:rFonts w:asciiTheme="majorHAnsi" w:hAnsiTheme="majorHAnsi"/>
                <w:szCs w:val="18"/>
              </w:rPr>
              <w:t>to properly use tools on Adobe Illustrator</w:t>
            </w:r>
            <w:r w:rsidR="00F52275">
              <w:rPr>
                <w:rFonts w:asciiTheme="majorHAnsi" w:hAnsiTheme="majorHAnsi"/>
                <w:szCs w:val="18"/>
              </w:rPr>
              <w:t xml:space="preserve"> and receive Adobe Illustrator CC certification</w:t>
            </w:r>
          </w:p>
          <w:p w:rsidR="00CF306E" w:rsidRDefault="00CF306E" w:rsidP="00CF306E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-</w:t>
            </w:r>
            <w:r w:rsidR="00F52275">
              <w:rPr>
                <w:rFonts w:asciiTheme="majorHAnsi" w:hAnsiTheme="majorHAnsi"/>
                <w:szCs w:val="18"/>
              </w:rPr>
              <w:t>Learned how to make a custom website using Adobe Photoshop and Adobe Dreamweaver</w:t>
            </w:r>
          </w:p>
          <w:p w:rsidR="00F52275" w:rsidRPr="00CF306E" w:rsidRDefault="00CF306E" w:rsidP="00F52275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-</w:t>
            </w:r>
            <w:r w:rsidR="00CF3274">
              <w:rPr>
                <w:rFonts w:asciiTheme="majorHAnsi" w:hAnsiTheme="majorHAnsi"/>
                <w:szCs w:val="18"/>
              </w:rPr>
              <w:t>Basic understanding of 3D design</w:t>
            </w:r>
          </w:p>
        </w:tc>
      </w:tr>
      <w:tr w:rsidR="00CF306E" w:rsidRPr="00E86697" w:rsidTr="00CF3274">
        <w:trPr>
          <w:trHeight w:val="441"/>
        </w:trPr>
        <w:tc>
          <w:tcPr>
            <w:tcW w:w="2070" w:type="dxa"/>
          </w:tcPr>
          <w:p w:rsidR="00CF306E" w:rsidRDefault="00CF306E" w:rsidP="00116C78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t>Volunteer Experience</w:t>
            </w:r>
          </w:p>
          <w:p w:rsidR="00CF306E" w:rsidRPr="00CF306E" w:rsidRDefault="00CF306E" w:rsidP="00CF306E"/>
          <w:p w:rsidR="00CF306E" w:rsidRPr="00CF306E" w:rsidRDefault="00CF306E" w:rsidP="00CF306E"/>
          <w:p w:rsidR="00CF306E" w:rsidRPr="00CF306E" w:rsidRDefault="00CF306E" w:rsidP="00CF306E"/>
        </w:tc>
        <w:tc>
          <w:tcPr>
            <w:tcW w:w="7139" w:type="dxa"/>
          </w:tcPr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-Key Biscayne Half Marathon and 10K Benefiting Camillus House</w:t>
            </w:r>
            <w:r w:rsidR="000C6559">
              <w:rPr>
                <w:szCs w:val="18"/>
              </w:rPr>
              <w:t xml:space="preserve"> (2015)</w:t>
            </w:r>
          </w:p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-My Doctors Pediatrics</w:t>
            </w:r>
            <w:r w:rsidR="000C6559">
              <w:rPr>
                <w:szCs w:val="18"/>
              </w:rPr>
              <w:t xml:space="preserve"> (2015)</w:t>
            </w:r>
          </w:p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-Hugo Awnings Corp</w:t>
            </w:r>
            <w:r w:rsidR="000C6559">
              <w:rPr>
                <w:szCs w:val="18"/>
              </w:rPr>
              <w:t xml:space="preserve"> (2015)</w:t>
            </w:r>
          </w:p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-Feed My Starving Children</w:t>
            </w:r>
            <w:r w:rsidR="000C6559">
              <w:rPr>
                <w:szCs w:val="18"/>
              </w:rPr>
              <w:t xml:space="preserve"> (2016)</w:t>
            </w:r>
          </w:p>
        </w:tc>
      </w:tr>
      <w:tr w:rsidR="00CF306E" w:rsidRPr="00E86697" w:rsidTr="00CF3274">
        <w:trPr>
          <w:trHeight w:val="639"/>
        </w:trPr>
        <w:tc>
          <w:tcPr>
            <w:tcW w:w="2070" w:type="dxa"/>
          </w:tcPr>
          <w:p w:rsidR="00CF306E" w:rsidRDefault="00CF306E" w:rsidP="00116C78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t>Achievements</w:t>
            </w:r>
          </w:p>
          <w:p w:rsidR="00CF306E" w:rsidRPr="00CF306E" w:rsidRDefault="00CF306E" w:rsidP="00CF306E"/>
        </w:tc>
        <w:tc>
          <w:tcPr>
            <w:tcW w:w="7139" w:type="dxa"/>
          </w:tcPr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-National Honor Society 2016</w:t>
            </w:r>
          </w:p>
          <w:p w:rsidR="00CF306E" w:rsidRDefault="00CF306E" w:rsidP="00116C78">
            <w:pPr>
              <w:pStyle w:val="Heading1"/>
              <w:rPr>
                <w:b w:val="0"/>
                <w:szCs w:val="18"/>
              </w:rPr>
            </w:pPr>
            <w:r w:rsidRPr="00E86697">
              <w:rPr>
                <w:szCs w:val="18"/>
              </w:rPr>
              <w:t>-</w:t>
            </w:r>
            <w:r w:rsidRPr="00E86697">
              <w:rPr>
                <w:b w:val="0"/>
                <w:szCs w:val="18"/>
              </w:rPr>
              <w:t>Science National Honor Society 2016</w:t>
            </w:r>
          </w:p>
          <w:p w:rsidR="00D915F6" w:rsidRPr="00D915F6" w:rsidRDefault="00D915F6" w:rsidP="00D915F6">
            <w:r>
              <w:t>-National Honor Society 2017</w:t>
            </w:r>
          </w:p>
        </w:tc>
      </w:tr>
      <w:tr w:rsidR="00CF306E" w:rsidRPr="00E86697" w:rsidTr="00CF3274">
        <w:trPr>
          <w:trHeight w:val="26"/>
        </w:trPr>
        <w:tc>
          <w:tcPr>
            <w:tcW w:w="2070" w:type="dxa"/>
          </w:tcPr>
          <w:p w:rsidR="00CF306E" w:rsidRPr="00E86697" w:rsidRDefault="00CF306E" w:rsidP="00116C78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t>Interests/ Activities</w:t>
            </w:r>
          </w:p>
        </w:tc>
        <w:tc>
          <w:tcPr>
            <w:tcW w:w="7139" w:type="dxa"/>
          </w:tcPr>
          <w:p w:rsidR="00CF306E" w:rsidRPr="00E86697" w:rsidRDefault="00CF306E" w:rsidP="00116C78">
            <w:pPr>
              <w:pStyle w:val="Heading1"/>
              <w:rPr>
                <w:b w:val="0"/>
                <w:szCs w:val="18"/>
              </w:rPr>
            </w:pPr>
            <w:r w:rsidRPr="00E86697">
              <w:rPr>
                <w:szCs w:val="18"/>
              </w:rPr>
              <w:t>-</w:t>
            </w:r>
            <w:r w:rsidRPr="00E86697">
              <w:rPr>
                <w:b w:val="0"/>
                <w:szCs w:val="18"/>
              </w:rPr>
              <w:t>Member of Miami Arts Studio’s SECME</w:t>
            </w:r>
          </w:p>
          <w:p w:rsidR="00CF306E" w:rsidRPr="00E86697" w:rsidRDefault="00CF306E" w:rsidP="00116C78">
            <w:pPr>
              <w:rPr>
                <w:szCs w:val="18"/>
              </w:rPr>
            </w:pPr>
            <w:r w:rsidRPr="00E86697">
              <w:rPr>
                <w:szCs w:val="18"/>
              </w:rPr>
              <w:t>-Member of Future Educators of America (FEA)</w:t>
            </w:r>
          </w:p>
          <w:p w:rsidR="00CF306E" w:rsidRPr="00E86697" w:rsidRDefault="00CF306E" w:rsidP="000C6559">
            <w:pPr>
              <w:rPr>
                <w:szCs w:val="18"/>
              </w:rPr>
            </w:pPr>
            <w:r w:rsidRPr="00E86697">
              <w:rPr>
                <w:szCs w:val="18"/>
              </w:rPr>
              <w:t>-Drawing and painting</w:t>
            </w:r>
          </w:p>
        </w:tc>
      </w:tr>
      <w:tr w:rsidR="00850D2E" w:rsidTr="00CF3274">
        <w:trPr>
          <w:trHeight w:val="3051"/>
        </w:trPr>
        <w:sdt>
          <w:sdtPr>
            <w:rPr>
              <w:rFonts w:asciiTheme="minorHAnsi" w:eastAsiaTheme="minorEastAsia" w:hAnsiTheme="minorHAnsi" w:cstheme="minorBidi"/>
              <w:b w:val="0"/>
              <w:szCs w:val="18"/>
            </w:rPr>
            <w:id w:val="1067614085"/>
            <w:placeholder>
              <w:docPart w:val="F00E3FAE46424219A1FF3992A08CE411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CF306E" w:rsidRDefault="00850D2E" w:rsidP="00850D2E">
                <w:pPr>
                  <w:pStyle w:val="Heading1"/>
                  <w:rPr>
                    <w:szCs w:val="18"/>
                  </w:rPr>
                </w:pPr>
                <w:r w:rsidRPr="00E86697">
                  <w:rPr>
                    <w:szCs w:val="18"/>
                  </w:rPr>
                  <w:t>Education</w:t>
                </w:r>
              </w:p>
              <w:p w:rsidR="00CF306E" w:rsidRPr="00CF306E" w:rsidRDefault="00CF306E" w:rsidP="00CF306E"/>
              <w:p w:rsidR="00CF306E" w:rsidRDefault="00CF306E" w:rsidP="00CF306E"/>
              <w:p w:rsidR="00CF306E" w:rsidRDefault="00CF306E" w:rsidP="00CF306E"/>
              <w:p w:rsidR="000C6559" w:rsidRDefault="000C6559" w:rsidP="00CF306E">
                <w:pPr>
                  <w:rPr>
                    <w:b/>
                  </w:rPr>
                </w:pPr>
              </w:p>
              <w:p w:rsidR="00CF3274" w:rsidRDefault="00CF306E" w:rsidP="00CF306E">
                <w:pPr>
                  <w:rPr>
                    <w:b/>
                  </w:rPr>
                </w:pPr>
                <w:r w:rsidRPr="00CF306E">
                  <w:rPr>
                    <w:b/>
                  </w:rPr>
                  <w:t>Certifications</w:t>
                </w:r>
              </w:p>
              <w:p w:rsidR="00CF3274" w:rsidRDefault="00CF3274" w:rsidP="00CF3274"/>
              <w:p w:rsidR="00850D2E" w:rsidRPr="00CF3274" w:rsidRDefault="00CF3274" w:rsidP="00CF3274">
                <w:pPr>
                  <w:rPr>
                    <w:b/>
                  </w:rPr>
                </w:pPr>
                <w:r w:rsidRPr="00CF3274">
                  <w:rPr>
                    <w:b/>
                  </w:rPr>
                  <w:t>Future Certifications</w:t>
                </w:r>
              </w:p>
            </w:tc>
          </w:sdtContent>
        </w:sdt>
        <w:tc>
          <w:tcPr>
            <w:tcW w:w="7139" w:type="dxa"/>
          </w:tcPr>
          <w:p w:rsidR="00850D2E" w:rsidRPr="00E86697" w:rsidRDefault="00850D2E">
            <w:pPr>
              <w:rPr>
                <w:szCs w:val="18"/>
              </w:rPr>
            </w:pPr>
            <w:r w:rsidRPr="00E86697">
              <w:rPr>
                <w:szCs w:val="18"/>
              </w:rPr>
              <w:t>Miami Arts Studio 6-12 @ Zelda Glazer, Miami, Florida</w:t>
            </w:r>
          </w:p>
          <w:p w:rsidR="00850D2E" w:rsidRPr="00E86697" w:rsidRDefault="00CF3274">
            <w:pPr>
              <w:rPr>
                <w:szCs w:val="18"/>
              </w:rPr>
            </w:pPr>
            <w:r>
              <w:rPr>
                <w:szCs w:val="18"/>
              </w:rPr>
              <w:t xml:space="preserve">August </w:t>
            </w:r>
            <w:r w:rsidR="00850D2E" w:rsidRPr="00E86697">
              <w:rPr>
                <w:szCs w:val="18"/>
              </w:rPr>
              <w:t>2014-</w:t>
            </w:r>
            <w:r>
              <w:rPr>
                <w:szCs w:val="18"/>
              </w:rPr>
              <w:t xml:space="preserve"> June </w:t>
            </w:r>
            <w:r w:rsidR="00850D2E" w:rsidRPr="00E86697">
              <w:rPr>
                <w:szCs w:val="18"/>
              </w:rPr>
              <w:t>2018</w:t>
            </w:r>
          </w:p>
          <w:p w:rsidR="00850D2E" w:rsidRPr="00E86697" w:rsidRDefault="00D915F6" w:rsidP="006D3493">
            <w:pPr>
              <w:rPr>
                <w:szCs w:val="18"/>
              </w:rPr>
            </w:pPr>
            <w:r>
              <w:rPr>
                <w:szCs w:val="18"/>
              </w:rPr>
              <w:t xml:space="preserve">Unweighted GPA: </w:t>
            </w:r>
            <w:r>
              <w:rPr>
                <w:rFonts w:ascii="Lucida Sans" w:hAnsi="Lucida Sans"/>
                <w:color w:val="222222"/>
                <w:szCs w:val="18"/>
                <w:shd w:val="clear" w:color="auto" w:fill="FCFDFD"/>
              </w:rPr>
              <w:t>3.643</w:t>
            </w:r>
          </w:p>
          <w:p w:rsidR="00CF306E" w:rsidRDefault="00850D2E" w:rsidP="00850D2E">
            <w:pPr>
              <w:pStyle w:val="Heading1"/>
              <w:rPr>
                <w:rFonts w:eastAsiaTheme="minorEastAsia"/>
                <w:szCs w:val="18"/>
              </w:rPr>
            </w:pPr>
            <w:r w:rsidRPr="00E86697">
              <w:rPr>
                <w:szCs w:val="18"/>
              </w:rPr>
              <w:t xml:space="preserve">Weighted GPA: </w:t>
            </w:r>
            <w:r w:rsidR="00D915F6">
              <w:rPr>
                <w:rFonts w:ascii="Lucida Sans" w:hAnsi="Lucida Sans"/>
                <w:color w:val="222222"/>
                <w:szCs w:val="18"/>
                <w:shd w:val="clear" w:color="auto" w:fill="FCFDFD"/>
              </w:rPr>
              <w:t>4.429</w:t>
            </w:r>
          </w:p>
          <w:p w:rsidR="000C6559" w:rsidRDefault="000C6559" w:rsidP="00CF306E"/>
          <w:p w:rsidR="00850D2E" w:rsidRDefault="00CF306E" w:rsidP="00CF306E">
            <w:r>
              <w:t>-Adobe Illustrator CC</w:t>
            </w:r>
          </w:p>
          <w:p w:rsidR="00CF3274" w:rsidRDefault="00CF3274" w:rsidP="00CF306E"/>
          <w:p w:rsidR="00CF3274" w:rsidRDefault="00CF3274" w:rsidP="00CF3274">
            <w:r>
              <w:t>-Adobe Photoshop CC</w:t>
            </w:r>
          </w:p>
          <w:p w:rsidR="00CF3274" w:rsidRPr="00CF3274" w:rsidRDefault="00CF3274" w:rsidP="00CF3274">
            <w:r>
              <w:lastRenderedPageBreak/>
              <w:t>-IC3 Digital Literacy</w:t>
            </w:r>
            <w:bookmarkStart w:id="0" w:name="_GoBack"/>
            <w:bookmarkEnd w:id="0"/>
          </w:p>
        </w:tc>
      </w:tr>
      <w:tr w:rsidR="00CF306E" w:rsidTr="00CF3274">
        <w:trPr>
          <w:trHeight w:val="26"/>
        </w:trPr>
        <w:tc>
          <w:tcPr>
            <w:tcW w:w="2070" w:type="dxa"/>
          </w:tcPr>
          <w:p w:rsidR="00CF306E" w:rsidRPr="00E86697" w:rsidRDefault="00CF306E" w:rsidP="00C90758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lastRenderedPageBreak/>
              <w:t>Computer Skills</w:t>
            </w:r>
          </w:p>
          <w:p w:rsidR="00CF306E" w:rsidRDefault="00CF306E" w:rsidP="00C90758">
            <w:pPr>
              <w:pStyle w:val="Heading1"/>
              <w:rPr>
                <w:szCs w:val="18"/>
              </w:rPr>
            </w:pPr>
          </w:p>
          <w:p w:rsidR="00CF3274" w:rsidRPr="00CF3274" w:rsidRDefault="00CF3274" w:rsidP="00CF3274">
            <w:pPr>
              <w:rPr>
                <w:b/>
              </w:rPr>
            </w:pPr>
            <w:r w:rsidRPr="00CF3274">
              <w:rPr>
                <w:b/>
              </w:rPr>
              <w:t>Languages</w:t>
            </w:r>
          </w:p>
          <w:p w:rsidR="00CF3274" w:rsidRPr="00CF3274" w:rsidRDefault="00CF3274" w:rsidP="00CF3274"/>
          <w:p w:rsidR="00CF306E" w:rsidRPr="00E86697" w:rsidRDefault="00CF306E">
            <w:pPr>
              <w:pStyle w:val="Heading1"/>
              <w:rPr>
                <w:szCs w:val="18"/>
              </w:rPr>
            </w:pPr>
            <w:r w:rsidRPr="00E86697">
              <w:rPr>
                <w:szCs w:val="18"/>
              </w:rPr>
              <w:t>References</w:t>
            </w:r>
          </w:p>
        </w:tc>
        <w:tc>
          <w:tcPr>
            <w:tcW w:w="7139" w:type="dxa"/>
          </w:tcPr>
          <w:p w:rsidR="00CF306E" w:rsidRPr="00E86697" w:rsidRDefault="00CF306E" w:rsidP="00ED3A7C">
            <w:pPr>
              <w:rPr>
                <w:szCs w:val="18"/>
              </w:rPr>
            </w:pPr>
            <w:r w:rsidRPr="00E86697">
              <w:rPr>
                <w:szCs w:val="18"/>
              </w:rPr>
              <w:t>-Proficient with Adobe Illustrator, Adobe Photoshop CC, Adobe Dreamweaver</w:t>
            </w:r>
          </w:p>
          <w:p w:rsidR="00CF306E" w:rsidRDefault="00CF306E" w:rsidP="00ED3A7C">
            <w:pPr>
              <w:rPr>
                <w:szCs w:val="18"/>
              </w:rPr>
            </w:pPr>
          </w:p>
          <w:p w:rsidR="00CF3274" w:rsidRPr="00E86697" w:rsidRDefault="00CF3274" w:rsidP="00ED3A7C">
            <w:pPr>
              <w:rPr>
                <w:szCs w:val="18"/>
              </w:rPr>
            </w:pPr>
            <w:r>
              <w:rPr>
                <w:szCs w:val="18"/>
              </w:rPr>
              <w:t>-Able to read and write efficiently in English and Spanish</w:t>
            </w:r>
          </w:p>
          <w:p w:rsidR="00CF3274" w:rsidRDefault="00CF3274" w:rsidP="00ED3A7C">
            <w:pPr>
              <w:rPr>
                <w:szCs w:val="18"/>
              </w:rPr>
            </w:pPr>
          </w:p>
          <w:p w:rsidR="00CF306E" w:rsidRPr="00E86697" w:rsidRDefault="00CF306E" w:rsidP="00ED3A7C">
            <w:pPr>
              <w:rPr>
                <w:szCs w:val="18"/>
              </w:rPr>
            </w:pPr>
            <w:r w:rsidRPr="00E86697">
              <w:rPr>
                <w:szCs w:val="18"/>
              </w:rPr>
              <w:t>-</w:t>
            </w:r>
            <w:r w:rsidRPr="00E86697">
              <w:rPr>
                <w:b/>
                <w:szCs w:val="18"/>
              </w:rPr>
              <w:t>Matthew</w:t>
            </w:r>
            <w:r w:rsidR="005D6FCE">
              <w:rPr>
                <w:b/>
                <w:szCs w:val="18"/>
              </w:rPr>
              <w:t>,</w:t>
            </w:r>
            <w:r w:rsidRPr="00E86697">
              <w:rPr>
                <w:b/>
                <w:szCs w:val="18"/>
              </w:rPr>
              <w:t xml:space="preserve"> Pate (Technology Production Teacher)</w:t>
            </w:r>
          </w:p>
          <w:p w:rsidR="00CF306E" w:rsidRPr="00E86697" w:rsidRDefault="00C5792E" w:rsidP="00ED3A7C">
            <w:pPr>
              <w:rPr>
                <w:szCs w:val="18"/>
              </w:rPr>
            </w:pPr>
            <w:hyperlink r:id="rId8" w:history="1">
              <w:r w:rsidR="00CF306E" w:rsidRPr="00E86697">
                <w:rPr>
                  <w:rStyle w:val="Hyperlink"/>
                  <w:szCs w:val="18"/>
                </w:rPr>
                <w:t>MPate@dadeschools.net</w:t>
              </w:r>
            </w:hyperlink>
          </w:p>
          <w:p w:rsidR="00D915F6" w:rsidRPr="00D915F6" w:rsidRDefault="00CF306E" w:rsidP="00D915F6">
            <w:pPr>
              <w:rPr>
                <w:rFonts w:asciiTheme="majorHAnsi" w:hAnsiTheme="majorHAnsi" w:cs="Arial"/>
                <w:color w:val="0099E6"/>
                <w:u w:val="single"/>
              </w:rPr>
            </w:pPr>
            <w:r w:rsidRPr="00D915F6">
              <w:rPr>
                <w:rFonts w:asciiTheme="majorHAnsi" w:hAnsiTheme="majorHAnsi"/>
                <w:szCs w:val="18"/>
              </w:rPr>
              <w:t>-</w:t>
            </w:r>
            <w:r w:rsidR="00D915F6" w:rsidRPr="00D915F6">
              <w:rPr>
                <w:rFonts w:asciiTheme="majorHAnsi" w:hAnsiTheme="majorHAnsi"/>
                <w:szCs w:val="18"/>
              </w:rPr>
              <w:t xml:space="preserve"> </w:t>
            </w:r>
            <w:r w:rsidR="00D915F6" w:rsidRPr="00D915F6">
              <w:rPr>
                <w:rFonts w:asciiTheme="majorHAnsi" w:hAnsiTheme="majorHAnsi"/>
                <w:b/>
                <w:szCs w:val="18"/>
              </w:rPr>
              <w:t>De Santino, Anmaree (Math Teacher)</w:t>
            </w:r>
          </w:p>
          <w:p w:rsidR="00D915F6" w:rsidRPr="00D915F6" w:rsidRDefault="00D915F6" w:rsidP="00D915F6">
            <w:pPr>
              <w:rPr>
                <w:rFonts w:asciiTheme="majorHAnsi" w:hAnsiTheme="majorHAnsi"/>
                <w:b/>
                <w:color w:val="A34B73" w:themeColor="background2" w:themeShade="80"/>
                <w:szCs w:val="18"/>
              </w:rPr>
            </w:pPr>
            <w:r w:rsidRPr="00D915F6">
              <w:rPr>
                <w:rFonts w:asciiTheme="majorHAnsi" w:hAnsiTheme="majorHAnsi" w:cs="Arial"/>
                <w:color w:val="A34B73" w:themeColor="background2" w:themeShade="80"/>
                <w:u w:val="single"/>
              </w:rPr>
              <w:t>desantino@dadeschools.net</w:t>
            </w:r>
          </w:p>
          <w:p w:rsidR="00CF306E" w:rsidRPr="00E86697" w:rsidRDefault="00CF306E" w:rsidP="00592FC5">
            <w:pPr>
              <w:rPr>
                <w:szCs w:val="18"/>
              </w:rPr>
            </w:pPr>
            <w:r w:rsidRPr="00E86697">
              <w:rPr>
                <w:szCs w:val="18"/>
              </w:rPr>
              <w:t>-</w:t>
            </w:r>
            <w:r w:rsidRPr="00E86697">
              <w:rPr>
                <w:b/>
                <w:szCs w:val="18"/>
              </w:rPr>
              <w:t>Leinad</w:t>
            </w:r>
            <w:r w:rsidR="005D6FCE">
              <w:rPr>
                <w:b/>
                <w:szCs w:val="18"/>
              </w:rPr>
              <w:t>,</w:t>
            </w:r>
            <w:r w:rsidRPr="00E86697">
              <w:rPr>
                <w:b/>
                <w:szCs w:val="18"/>
              </w:rPr>
              <w:t xml:space="preserve"> Coya (Law Studies Teacher)</w:t>
            </w:r>
          </w:p>
          <w:p w:rsidR="00CF306E" w:rsidRDefault="00C5792E" w:rsidP="006C5F05">
            <w:pPr>
              <w:rPr>
                <w:rStyle w:val="Hyperlink"/>
                <w:szCs w:val="18"/>
              </w:rPr>
            </w:pPr>
            <w:hyperlink r:id="rId9" w:history="1">
              <w:r w:rsidR="00CF306E" w:rsidRPr="00E86697">
                <w:rPr>
                  <w:rStyle w:val="Hyperlink"/>
                  <w:szCs w:val="18"/>
                </w:rPr>
                <w:t>Lcoya1@dadeschools.net</w:t>
              </w:r>
            </w:hyperlink>
          </w:p>
          <w:p w:rsidR="000C6559" w:rsidRDefault="000C6559" w:rsidP="006C5F05">
            <w:pPr>
              <w:rPr>
                <w:b/>
                <w:szCs w:val="18"/>
              </w:rPr>
            </w:pPr>
            <w:r w:rsidRPr="000C6559">
              <w:rPr>
                <w:b/>
                <w:szCs w:val="18"/>
              </w:rPr>
              <w:t>-Miguel</w:t>
            </w:r>
            <w:r w:rsidR="005D6FCE">
              <w:rPr>
                <w:b/>
                <w:szCs w:val="18"/>
              </w:rPr>
              <w:t>,</w:t>
            </w:r>
            <w:r w:rsidRPr="000C6559">
              <w:rPr>
                <w:b/>
                <w:szCs w:val="18"/>
              </w:rPr>
              <w:t xml:space="preserve"> Balsera (School Principal)</w:t>
            </w:r>
          </w:p>
          <w:p w:rsidR="000C6559" w:rsidRPr="000C6559" w:rsidRDefault="00C5792E" w:rsidP="006C5F05">
            <w:pPr>
              <w:rPr>
                <w:szCs w:val="18"/>
              </w:rPr>
            </w:pPr>
            <w:hyperlink r:id="rId10" w:history="1">
              <w:r w:rsidR="000C6559" w:rsidRPr="000C6559">
                <w:rPr>
                  <w:rStyle w:val="Hyperlink"/>
                  <w:szCs w:val="18"/>
                </w:rPr>
                <w:t>mbalsera@dadeschools.net</w:t>
              </w:r>
            </w:hyperlink>
          </w:p>
          <w:p w:rsidR="00CF306E" w:rsidRPr="00E86697" w:rsidRDefault="00CF306E" w:rsidP="00ED3A7C">
            <w:pPr>
              <w:rPr>
                <w:szCs w:val="18"/>
              </w:rPr>
            </w:pPr>
          </w:p>
          <w:p w:rsidR="00CF306E" w:rsidRPr="00E86697" w:rsidRDefault="00CF306E" w:rsidP="006D3493">
            <w:pPr>
              <w:pStyle w:val="Heading1"/>
              <w:rPr>
                <w:rFonts w:eastAsiaTheme="minorEastAsia"/>
                <w:szCs w:val="18"/>
              </w:rPr>
            </w:pPr>
          </w:p>
        </w:tc>
      </w:tr>
      <w:tr w:rsidR="00CF306E" w:rsidTr="00CF3274">
        <w:trPr>
          <w:trHeight w:val="1393"/>
        </w:trPr>
        <w:tc>
          <w:tcPr>
            <w:tcW w:w="2070" w:type="dxa"/>
          </w:tcPr>
          <w:p w:rsidR="00CF306E" w:rsidRPr="00E86697" w:rsidRDefault="00CF306E">
            <w:pPr>
              <w:pStyle w:val="Heading1"/>
              <w:rPr>
                <w:szCs w:val="18"/>
              </w:rPr>
            </w:pPr>
          </w:p>
        </w:tc>
        <w:tc>
          <w:tcPr>
            <w:tcW w:w="7139" w:type="dxa"/>
          </w:tcPr>
          <w:p w:rsidR="00CF306E" w:rsidRPr="00E86697" w:rsidRDefault="00CF306E" w:rsidP="006D3493">
            <w:pPr>
              <w:rPr>
                <w:szCs w:val="18"/>
              </w:rPr>
            </w:pPr>
          </w:p>
        </w:tc>
      </w:tr>
      <w:tr w:rsidR="00CF306E" w:rsidTr="00CF3274">
        <w:trPr>
          <w:trHeight w:val="696"/>
        </w:trPr>
        <w:tc>
          <w:tcPr>
            <w:tcW w:w="2070" w:type="dxa"/>
          </w:tcPr>
          <w:p w:rsidR="00CF306E" w:rsidRPr="00E86697" w:rsidRDefault="00CF306E" w:rsidP="006D3493">
            <w:pPr>
              <w:pStyle w:val="Heading1"/>
              <w:rPr>
                <w:szCs w:val="18"/>
              </w:rPr>
            </w:pPr>
          </w:p>
        </w:tc>
        <w:tc>
          <w:tcPr>
            <w:tcW w:w="7139" w:type="dxa"/>
          </w:tcPr>
          <w:p w:rsidR="00CF306E" w:rsidRPr="00E86697" w:rsidRDefault="00CF306E" w:rsidP="006D3493">
            <w:pPr>
              <w:rPr>
                <w:szCs w:val="18"/>
              </w:rPr>
            </w:pPr>
          </w:p>
        </w:tc>
      </w:tr>
      <w:tr w:rsidR="00CF306E" w:rsidTr="00CF3274">
        <w:trPr>
          <w:trHeight w:val="1393"/>
        </w:trPr>
        <w:tc>
          <w:tcPr>
            <w:tcW w:w="2070" w:type="dxa"/>
          </w:tcPr>
          <w:p w:rsidR="00CF306E" w:rsidRPr="00E86697" w:rsidRDefault="00CF306E" w:rsidP="00592FC5">
            <w:pPr>
              <w:rPr>
                <w:b/>
                <w:szCs w:val="18"/>
              </w:rPr>
            </w:pPr>
          </w:p>
        </w:tc>
        <w:tc>
          <w:tcPr>
            <w:tcW w:w="7139" w:type="dxa"/>
          </w:tcPr>
          <w:p w:rsidR="00CF306E" w:rsidRPr="00E86697" w:rsidRDefault="00CF306E" w:rsidP="00ED3A7C">
            <w:pPr>
              <w:rPr>
                <w:szCs w:val="18"/>
              </w:rPr>
            </w:pPr>
          </w:p>
        </w:tc>
      </w:tr>
      <w:tr w:rsidR="00CF306E" w:rsidTr="00CF3274">
        <w:trPr>
          <w:trHeight w:val="1393"/>
        </w:trPr>
        <w:tc>
          <w:tcPr>
            <w:tcW w:w="2070" w:type="dxa"/>
          </w:tcPr>
          <w:p w:rsidR="00CF306E" w:rsidRPr="00E86697" w:rsidRDefault="00CF306E" w:rsidP="00C90758">
            <w:pPr>
              <w:pStyle w:val="Heading1"/>
              <w:rPr>
                <w:szCs w:val="18"/>
              </w:rPr>
            </w:pPr>
          </w:p>
        </w:tc>
        <w:tc>
          <w:tcPr>
            <w:tcW w:w="7139" w:type="dxa"/>
          </w:tcPr>
          <w:p w:rsidR="00CF306E" w:rsidRPr="00E86697" w:rsidRDefault="00CF306E" w:rsidP="00ED3A7C">
            <w:pPr>
              <w:rPr>
                <w:szCs w:val="18"/>
              </w:rPr>
            </w:pPr>
          </w:p>
        </w:tc>
      </w:tr>
      <w:tr w:rsidR="00CF306E" w:rsidTr="00CF3274">
        <w:trPr>
          <w:trHeight w:val="1393"/>
        </w:trPr>
        <w:tc>
          <w:tcPr>
            <w:tcW w:w="2070" w:type="dxa"/>
          </w:tcPr>
          <w:p w:rsidR="00CF306E" w:rsidRPr="00E86697" w:rsidRDefault="00CF306E" w:rsidP="00C90758">
            <w:pPr>
              <w:pStyle w:val="Heading1"/>
              <w:rPr>
                <w:szCs w:val="18"/>
              </w:rPr>
            </w:pPr>
          </w:p>
        </w:tc>
        <w:tc>
          <w:tcPr>
            <w:tcW w:w="7139" w:type="dxa"/>
          </w:tcPr>
          <w:p w:rsidR="00CF306E" w:rsidRPr="00E86697" w:rsidRDefault="00CF306E" w:rsidP="00ED3A7C">
            <w:pPr>
              <w:rPr>
                <w:szCs w:val="18"/>
              </w:rPr>
            </w:pPr>
          </w:p>
        </w:tc>
      </w:tr>
    </w:tbl>
    <w:p w:rsidR="000D039A" w:rsidRDefault="000D039A"/>
    <w:sectPr w:rsidR="000D039A"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92E" w:rsidRDefault="00C5792E">
      <w:pPr>
        <w:spacing w:after="0" w:line="240" w:lineRule="auto"/>
      </w:pPr>
      <w:r>
        <w:separator/>
      </w:r>
    </w:p>
  </w:endnote>
  <w:endnote w:type="continuationSeparator" w:id="0">
    <w:p w:rsidR="00C5792E" w:rsidRDefault="00C5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92E" w:rsidRDefault="00C5792E">
      <w:pPr>
        <w:spacing w:after="0" w:line="240" w:lineRule="auto"/>
      </w:pPr>
      <w:r>
        <w:separator/>
      </w:r>
    </w:p>
  </w:footnote>
  <w:footnote w:type="continuationSeparator" w:id="0">
    <w:p w:rsidR="00C5792E" w:rsidRDefault="00C5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31741"/>
    <w:multiLevelType w:val="hybridMultilevel"/>
    <w:tmpl w:val="BA46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93"/>
    <w:rsid w:val="000C6559"/>
    <w:rsid w:val="000D039A"/>
    <w:rsid w:val="002452E8"/>
    <w:rsid w:val="004E3E0E"/>
    <w:rsid w:val="004F7129"/>
    <w:rsid w:val="00592FC5"/>
    <w:rsid w:val="005D6FCE"/>
    <w:rsid w:val="00610BEA"/>
    <w:rsid w:val="006C5F05"/>
    <w:rsid w:val="006D3493"/>
    <w:rsid w:val="00850D2E"/>
    <w:rsid w:val="008D2B91"/>
    <w:rsid w:val="00930B94"/>
    <w:rsid w:val="00A01BFE"/>
    <w:rsid w:val="00B91CF1"/>
    <w:rsid w:val="00C5792E"/>
    <w:rsid w:val="00C873B8"/>
    <w:rsid w:val="00C90758"/>
    <w:rsid w:val="00CF306E"/>
    <w:rsid w:val="00CF3274"/>
    <w:rsid w:val="00D915F6"/>
    <w:rsid w:val="00E86697"/>
    <w:rsid w:val="00ED3A7C"/>
    <w:rsid w:val="00F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C1F32"/>
  <w15:docId w15:val="{9909CE2E-EA81-4E1D-885C-4C452E0D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306E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ED3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FC5"/>
    <w:rPr>
      <w:color w:val="7B2F6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ate@dadeschools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balsera@dadeschools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coya1@dadeschools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rina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958378BC66447D81E78C96A640D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E5976-847F-4988-A549-503EC02692B9}"/>
      </w:docPartPr>
      <w:docPartBody>
        <w:p w:rsidR="00B27D7E" w:rsidRDefault="00C27CA6">
          <w:pPr>
            <w:pStyle w:val="86958378BC66447D81E78C96A640D4E8"/>
          </w:pPr>
          <w:r>
            <w:t>Your Name</w:t>
          </w:r>
        </w:p>
      </w:docPartBody>
    </w:docPart>
    <w:docPart>
      <w:docPartPr>
        <w:name w:val="A690641EBD5C41C4AC0BB5D77059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DC0A9-EFF2-4DD3-8371-31EBBE677AF4}"/>
      </w:docPartPr>
      <w:docPartBody>
        <w:p w:rsidR="00B27D7E" w:rsidRDefault="00C27CA6">
          <w:pPr>
            <w:pStyle w:val="A690641EBD5C41C4AC0BB5D77059BADF"/>
          </w:pPr>
          <w:r>
            <w:t>Street Address, City, ST ZIP Code</w:t>
          </w:r>
        </w:p>
      </w:docPartBody>
    </w:docPart>
    <w:docPart>
      <w:docPartPr>
        <w:name w:val="6C0F18B3551A4AB1B9FC0A9FD3916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9F3A5-6ED2-45E4-B349-5324D969341A}"/>
      </w:docPartPr>
      <w:docPartBody>
        <w:p w:rsidR="00B27D7E" w:rsidRDefault="00C27CA6">
          <w:pPr>
            <w:pStyle w:val="6C0F18B3551A4AB1B9FC0A9FD39162B8"/>
          </w:pPr>
          <w:r>
            <w:t>Objective</w:t>
          </w:r>
        </w:p>
      </w:docPartBody>
    </w:docPart>
    <w:docPart>
      <w:docPartPr>
        <w:name w:val="F00E3FAE46424219A1FF3992A08CE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2B6B-BC35-4F96-879E-3DA9DEFE86FA}"/>
      </w:docPartPr>
      <w:docPartBody>
        <w:p w:rsidR="00B27D7E" w:rsidRDefault="00D368B2" w:rsidP="00D368B2">
          <w:pPr>
            <w:pStyle w:val="F00E3FAE46424219A1FF3992A08CE41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B2"/>
    <w:rsid w:val="00783D0A"/>
    <w:rsid w:val="0087016C"/>
    <w:rsid w:val="00A605F7"/>
    <w:rsid w:val="00B27D7E"/>
    <w:rsid w:val="00C27CA6"/>
    <w:rsid w:val="00D368B2"/>
    <w:rsid w:val="00F1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958378BC66447D81E78C96A640D4E8">
    <w:name w:val="86958378BC66447D81E78C96A640D4E8"/>
  </w:style>
  <w:style w:type="paragraph" w:customStyle="1" w:styleId="A690641EBD5C41C4AC0BB5D77059BADF">
    <w:name w:val="A690641EBD5C41C4AC0BB5D77059BADF"/>
  </w:style>
  <w:style w:type="paragraph" w:customStyle="1" w:styleId="EFEB64D79C5F497EBA726A83A6E2686B">
    <w:name w:val="EFEB64D79C5F497EBA726A83A6E2686B"/>
  </w:style>
  <w:style w:type="paragraph" w:customStyle="1" w:styleId="560D396638744CDF99D29224019B488D">
    <w:name w:val="560D396638744CDF99D29224019B488D"/>
  </w:style>
  <w:style w:type="paragraph" w:customStyle="1" w:styleId="6C0F18B3551A4AB1B9FC0A9FD39162B8">
    <w:name w:val="6C0F18B3551A4AB1B9FC0A9FD39162B8"/>
  </w:style>
  <w:style w:type="paragraph" w:customStyle="1" w:styleId="BEF0DC2906BF4069ADDCC14B5789D8A1">
    <w:name w:val="BEF0DC2906BF4069ADDCC14B5789D8A1"/>
  </w:style>
  <w:style w:type="paragraph" w:customStyle="1" w:styleId="8A0FC5396CEB48C192164A9D0FC8A951">
    <w:name w:val="8A0FC5396CEB48C192164A9D0FC8A951"/>
  </w:style>
  <w:style w:type="paragraph" w:customStyle="1" w:styleId="685ED6CE570844BF9A3DFBFDF52E6319">
    <w:name w:val="685ED6CE570844BF9A3DFBFDF52E6319"/>
  </w:style>
  <w:style w:type="paragraph" w:customStyle="1" w:styleId="682189ED38784270B34790FCCBBCE7CC">
    <w:name w:val="682189ED38784270B34790FCCBBCE7CC"/>
  </w:style>
  <w:style w:type="paragraph" w:customStyle="1" w:styleId="6BAB194D55D149ACBEFB1EB4BC2DF30D">
    <w:name w:val="6BAB194D55D149ACBEFB1EB4BC2DF30D"/>
  </w:style>
  <w:style w:type="paragraph" w:customStyle="1" w:styleId="ADA043A1A1FA4900A12F6CFA5997347A">
    <w:name w:val="ADA043A1A1FA4900A12F6CFA5997347A"/>
  </w:style>
  <w:style w:type="paragraph" w:customStyle="1" w:styleId="49B88240A6BE41FA9D41EEE88398EFEE">
    <w:name w:val="49B88240A6BE41FA9D41EEE88398EFEE"/>
  </w:style>
  <w:style w:type="paragraph" w:customStyle="1" w:styleId="92EA74085D5044CDA840BBAE087AA7A5">
    <w:name w:val="92EA74085D5044CDA840BBAE087AA7A5"/>
  </w:style>
  <w:style w:type="paragraph" w:customStyle="1" w:styleId="8D09F25571A64840AA3DAF5A8575C392">
    <w:name w:val="8D09F25571A64840AA3DAF5A8575C392"/>
  </w:style>
  <w:style w:type="paragraph" w:customStyle="1" w:styleId="6FE38F1F35CF46A18AE4C46165BD920D">
    <w:name w:val="6FE38F1F35CF46A18AE4C46165BD920D"/>
  </w:style>
  <w:style w:type="paragraph" w:customStyle="1" w:styleId="FFA7FFCFC04444F8A36ABD969C1CDAB2">
    <w:name w:val="FFA7FFCFC04444F8A36ABD969C1CDAB2"/>
  </w:style>
  <w:style w:type="paragraph" w:customStyle="1" w:styleId="ABADAE906F9844B5A30E2B63D8E3BCFC">
    <w:name w:val="ABADAE906F9844B5A30E2B63D8E3BCFC"/>
  </w:style>
  <w:style w:type="paragraph" w:customStyle="1" w:styleId="51936AC4696C4AAB9ACAEEDC6AF3802C">
    <w:name w:val="51936AC4696C4AAB9ACAEEDC6AF3802C"/>
  </w:style>
  <w:style w:type="paragraph" w:customStyle="1" w:styleId="77A0649134504962BAAACD923DDD355E">
    <w:name w:val="77A0649134504962BAAACD923DDD355E"/>
  </w:style>
  <w:style w:type="paragraph" w:customStyle="1" w:styleId="560EC49D288448E48398E7FC4A003D4A">
    <w:name w:val="560EC49D288448E48398E7FC4A003D4A"/>
  </w:style>
  <w:style w:type="paragraph" w:customStyle="1" w:styleId="6AA95EA910CC438DB898A1C5DD114319">
    <w:name w:val="6AA95EA910CC438DB898A1C5DD114319"/>
  </w:style>
  <w:style w:type="paragraph" w:customStyle="1" w:styleId="34862ADCBCEE40BFAC406A3BA0802030">
    <w:name w:val="34862ADCBCEE40BFAC406A3BA0802030"/>
  </w:style>
  <w:style w:type="paragraph" w:customStyle="1" w:styleId="C0CD9FE23DFC4788AB648379C8993E42">
    <w:name w:val="C0CD9FE23DFC4788AB648379C8993E42"/>
  </w:style>
  <w:style w:type="paragraph" w:customStyle="1" w:styleId="256DA540E28742D1B77BF9DF84907D9F">
    <w:name w:val="256DA540E28742D1B77BF9DF84907D9F"/>
  </w:style>
  <w:style w:type="paragraph" w:customStyle="1" w:styleId="C43A6609CB8D46F08743F2FF6C49D5BD">
    <w:name w:val="C43A6609CB8D46F08743F2FF6C49D5BD"/>
  </w:style>
  <w:style w:type="paragraph" w:customStyle="1" w:styleId="452B25C7A1F04858BAFE85E6822FECBA">
    <w:name w:val="452B25C7A1F04858BAFE85E6822FECBA"/>
  </w:style>
  <w:style w:type="paragraph" w:customStyle="1" w:styleId="D23D443B8FD842DBAB2A19F6F91CBAF7">
    <w:name w:val="D23D443B8FD842DBAB2A19F6F91CBAF7"/>
  </w:style>
  <w:style w:type="paragraph" w:customStyle="1" w:styleId="DAB084A5CF2A4DC585244859DA10E641">
    <w:name w:val="DAB084A5CF2A4DC585244859DA10E641"/>
  </w:style>
  <w:style w:type="paragraph" w:customStyle="1" w:styleId="BB005A9A038E4D7687FDA017A2D5C7E2">
    <w:name w:val="BB005A9A038E4D7687FDA017A2D5C7E2"/>
  </w:style>
  <w:style w:type="paragraph" w:customStyle="1" w:styleId="BF6CDAD7AC5F40F4ADA2BDCF24806775">
    <w:name w:val="BF6CDAD7AC5F40F4ADA2BDCF24806775"/>
  </w:style>
  <w:style w:type="paragraph" w:customStyle="1" w:styleId="8C76CD5D1C444DBEBCB9A34A4F6788D0">
    <w:name w:val="8C76CD5D1C444DBEBCB9A34A4F6788D0"/>
  </w:style>
  <w:style w:type="paragraph" w:customStyle="1" w:styleId="0478AA1B2B2346858A0060DEC18D9DF9">
    <w:name w:val="0478AA1B2B2346858A0060DEC18D9DF9"/>
  </w:style>
  <w:style w:type="paragraph" w:customStyle="1" w:styleId="0A1D5F5371EA460A9630F2A988F9EF03">
    <w:name w:val="0A1D5F5371EA460A9630F2A988F9EF03"/>
    <w:rsid w:val="00D368B2"/>
  </w:style>
  <w:style w:type="paragraph" w:customStyle="1" w:styleId="945CC06FB1E94EFB99CAA72049051716">
    <w:name w:val="945CC06FB1E94EFB99CAA72049051716"/>
    <w:rsid w:val="00D368B2"/>
  </w:style>
  <w:style w:type="paragraph" w:customStyle="1" w:styleId="8870D3FED5864CC3803525EF2C8BE9EB">
    <w:name w:val="8870D3FED5864CC3803525EF2C8BE9EB"/>
    <w:rsid w:val="00D368B2"/>
  </w:style>
  <w:style w:type="paragraph" w:customStyle="1" w:styleId="E5DCE6AA47DD4E16B390C1860EECF456">
    <w:name w:val="E5DCE6AA47DD4E16B390C1860EECF456"/>
    <w:rsid w:val="00D368B2"/>
  </w:style>
  <w:style w:type="paragraph" w:customStyle="1" w:styleId="4D26BC73A128402CADE9092184FD22CE">
    <w:name w:val="4D26BC73A128402CADE9092184FD22CE"/>
    <w:rsid w:val="00D368B2"/>
  </w:style>
  <w:style w:type="paragraph" w:customStyle="1" w:styleId="0FBFC81122AC45EC9D4D96FE12F7A3FB">
    <w:name w:val="0FBFC81122AC45EC9D4D96FE12F7A3FB"/>
    <w:rsid w:val="00D368B2"/>
  </w:style>
  <w:style w:type="paragraph" w:customStyle="1" w:styleId="4265EC95D01B40CCA95C316E7E8C1F71">
    <w:name w:val="4265EC95D01B40CCA95C316E7E8C1F71"/>
    <w:rsid w:val="00D368B2"/>
  </w:style>
  <w:style w:type="paragraph" w:customStyle="1" w:styleId="B16241C9945F40D7A94074D957AE4233">
    <w:name w:val="B16241C9945F40D7A94074D957AE4233"/>
    <w:rsid w:val="00D368B2"/>
  </w:style>
  <w:style w:type="paragraph" w:customStyle="1" w:styleId="73988CEFF5414A6D8C71C1054218D1B5">
    <w:name w:val="73988CEFF5414A6D8C71C1054218D1B5"/>
    <w:rsid w:val="00D368B2"/>
  </w:style>
  <w:style w:type="paragraph" w:customStyle="1" w:styleId="0B82E0BADF374A3E9BE1E73F1CE7B151">
    <w:name w:val="0B82E0BADF374A3E9BE1E73F1CE7B151"/>
    <w:rsid w:val="00D368B2"/>
  </w:style>
  <w:style w:type="paragraph" w:customStyle="1" w:styleId="7B0A2FD99E8D46CA82D0782A3135B8C2">
    <w:name w:val="7B0A2FD99E8D46CA82D0782A3135B8C2"/>
    <w:rsid w:val="00D368B2"/>
  </w:style>
  <w:style w:type="paragraph" w:customStyle="1" w:styleId="55D140BEE163496EA226FF2B0B6AA6DA">
    <w:name w:val="55D140BEE163496EA226FF2B0B6AA6DA"/>
    <w:rsid w:val="00D368B2"/>
  </w:style>
  <w:style w:type="paragraph" w:customStyle="1" w:styleId="F00E3FAE46424219A1FF3992A08CE411">
    <w:name w:val="F00E3FAE46424219A1FF3992A08CE411"/>
    <w:rsid w:val="00D36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13841 SW 14 St Miami, Fl 33184
Home: 786-953-5484
Cell:786-252-3886
E-mail: ssabrina.1243.arce@gmail.com</CompanyAddress>
  <CompanyPhone>786- 252- 3886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Arce</dc:creator>
  <cp:keywords/>
  <dc:description/>
  <cp:lastModifiedBy>sabrina arce</cp:lastModifiedBy>
  <cp:revision>2</cp:revision>
  <dcterms:created xsi:type="dcterms:W3CDTF">2017-02-26T22:58:00Z</dcterms:created>
  <dcterms:modified xsi:type="dcterms:W3CDTF">2017-02-26T22:58:00Z</dcterms:modified>
</cp:coreProperties>
</file>